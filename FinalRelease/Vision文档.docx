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99B5" w14:textId="1E12E5EF" w:rsidR="00BB39E1" w:rsidRDefault="00B4737C" w:rsidP="00BB39E1">
      <w:pPr>
        <w:pStyle w:val="a4"/>
        <w:jc w:val="right"/>
      </w:pPr>
      <w:r w:rsidRPr="001C1BD1">
        <w:rPr>
          <w:rFonts w:ascii="Lato" w:hAnsi="Lato" w:hint="eastAsia"/>
          <w:color w:val="2D3B45"/>
          <w:shd w:val="clear" w:color="auto" w:fill="FFFFFF"/>
        </w:rPr>
        <w:t>多领域一对一咨询平台</w:t>
      </w:r>
    </w:p>
    <w:p w14:paraId="63C473C4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029A1D31" w14:textId="77777777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D5EA55C" w14:textId="77777777" w:rsidR="00BB39E1" w:rsidRDefault="00BB39E1" w:rsidP="00BB39E1">
      <w:pPr>
        <w:pStyle w:val="InfoBlue"/>
      </w:pPr>
    </w:p>
    <w:p w14:paraId="62FA9BFB" w14:textId="77777777" w:rsidR="00BB39E1" w:rsidRDefault="00BB39E1" w:rsidP="00BB39E1">
      <w:pPr>
        <w:pStyle w:val="InfoBlue"/>
      </w:pPr>
    </w:p>
    <w:p w14:paraId="608B241E" w14:textId="77777777" w:rsidR="00BB39E1" w:rsidRDefault="00BB39E1" w:rsidP="00BB39E1">
      <w:pPr>
        <w:pStyle w:val="a4"/>
        <w:rPr>
          <w:sz w:val="28"/>
        </w:rPr>
      </w:pPr>
    </w:p>
    <w:p w14:paraId="54F573DB" w14:textId="77777777" w:rsidR="00BB39E1" w:rsidRDefault="00BB39E1" w:rsidP="00BB39E1">
      <w:pPr>
        <w:sectPr w:rsidR="00BB39E1" w:rsidSect="000D1F6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76A740B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206"/>
        <w:gridCol w:w="3842"/>
      </w:tblGrid>
      <w:tr w:rsidR="00BB39E1" w14:paraId="1551CF24" w14:textId="77777777" w:rsidTr="008F5B11">
        <w:tc>
          <w:tcPr>
            <w:tcW w:w="2304" w:type="dxa"/>
          </w:tcPr>
          <w:p w14:paraId="79F2C1E1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104C68D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206" w:type="dxa"/>
          </w:tcPr>
          <w:p w14:paraId="5F420C20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842" w:type="dxa"/>
          </w:tcPr>
          <w:p w14:paraId="03D8200A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4D011BE2" w14:textId="77777777" w:rsidTr="008F5B11">
        <w:tc>
          <w:tcPr>
            <w:tcW w:w="2304" w:type="dxa"/>
          </w:tcPr>
          <w:p w14:paraId="7E8451B2" w14:textId="0B256EF2" w:rsidR="00BB39E1" w:rsidRDefault="004F1F19" w:rsidP="00113463">
            <w:pPr>
              <w:pStyle w:val="Tabletext"/>
            </w:pPr>
            <w:r>
              <w:rPr>
                <w:rFonts w:ascii="Times New Roman" w:hint="eastAsia"/>
              </w:rPr>
              <w:t>2023/03/12</w:t>
            </w:r>
          </w:p>
        </w:tc>
        <w:tc>
          <w:tcPr>
            <w:tcW w:w="1152" w:type="dxa"/>
          </w:tcPr>
          <w:p w14:paraId="353F0DA7" w14:textId="2E6C6365" w:rsidR="00BB39E1" w:rsidRDefault="004F1F19" w:rsidP="00113463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2206" w:type="dxa"/>
          </w:tcPr>
          <w:p w14:paraId="4EFBA066" w14:textId="067E7843" w:rsidR="00BB39E1" w:rsidRDefault="004F1F19" w:rsidP="004F1F19">
            <w:pPr>
              <w:pStyle w:val="Tabletext"/>
              <w:tabs>
                <w:tab w:val="center" w:pos="1764"/>
              </w:tabs>
            </w:pPr>
            <w:r>
              <w:rPr>
                <w:rFonts w:hint="eastAsia"/>
              </w:rPr>
              <w:t>小组</w:t>
            </w:r>
            <w:r w:rsidR="008F5B11">
              <w:rPr>
                <w:rFonts w:hint="eastAsia"/>
              </w:rPr>
              <w:t>合作编写、</w:t>
            </w:r>
            <w:r>
              <w:rPr>
                <w:rFonts w:hint="eastAsia"/>
              </w:rPr>
              <w:t>审阅</w:t>
            </w:r>
          </w:p>
        </w:tc>
        <w:tc>
          <w:tcPr>
            <w:tcW w:w="3842" w:type="dxa"/>
          </w:tcPr>
          <w:p w14:paraId="26455601" w14:textId="07A093CF" w:rsidR="00BB39E1" w:rsidRDefault="008F5B11" w:rsidP="00113463">
            <w:pPr>
              <w:pStyle w:val="Tabletext"/>
            </w:pPr>
            <w:r>
              <w:rPr>
                <w:rFonts w:hint="eastAsia"/>
              </w:rPr>
              <w:t>齐佳怡、孙恬然、骆镒妤、朱涵、赵</w:t>
            </w:r>
            <w:r w:rsidR="00CE4961">
              <w:rPr>
                <w:rFonts w:hint="eastAsia"/>
              </w:rPr>
              <w:t>楷</w:t>
            </w:r>
            <w:r>
              <w:rPr>
                <w:rFonts w:hint="eastAsia"/>
              </w:rPr>
              <w:t>越</w:t>
            </w:r>
          </w:p>
        </w:tc>
      </w:tr>
      <w:tr w:rsidR="00BB39E1" w14:paraId="05950800" w14:textId="77777777" w:rsidTr="008F5B11">
        <w:tc>
          <w:tcPr>
            <w:tcW w:w="2304" w:type="dxa"/>
          </w:tcPr>
          <w:p w14:paraId="3E979DCB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598D55C7" w14:textId="77777777" w:rsidR="00BB39E1" w:rsidRDefault="00BB39E1" w:rsidP="00113463">
            <w:pPr>
              <w:pStyle w:val="Tabletext"/>
            </w:pPr>
          </w:p>
        </w:tc>
        <w:tc>
          <w:tcPr>
            <w:tcW w:w="2206" w:type="dxa"/>
          </w:tcPr>
          <w:p w14:paraId="1E2095C0" w14:textId="77777777" w:rsidR="00BB39E1" w:rsidRDefault="00BB39E1" w:rsidP="00113463">
            <w:pPr>
              <w:pStyle w:val="Tabletext"/>
            </w:pPr>
          </w:p>
        </w:tc>
        <w:tc>
          <w:tcPr>
            <w:tcW w:w="3842" w:type="dxa"/>
          </w:tcPr>
          <w:p w14:paraId="631DB426" w14:textId="77777777" w:rsidR="00BB39E1" w:rsidRDefault="00BB39E1" w:rsidP="00113463">
            <w:pPr>
              <w:pStyle w:val="Tabletext"/>
            </w:pPr>
          </w:p>
        </w:tc>
      </w:tr>
      <w:tr w:rsidR="00BB39E1" w14:paraId="1933ED5B" w14:textId="77777777" w:rsidTr="008F5B11">
        <w:tc>
          <w:tcPr>
            <w:tcW w:w="2304" w:type="dxa"/>
          </w:tcPr>
          <w:p w14:paraId="41609495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3130F4E4" w14:textId="77777777" w:rsidR="00BB39E1" w:rsidRDefault="00BB39E1" w:rsidP="00113463">
            <w:pPr>
              <w:pStyle w:val="Tabletext"/>
            </w:pPr>
          </w:p>
        </w:tc>
        <w:tc>
          <w:tcPr>
            <w:tcW w:w="2206" w:type="dxa"/>
          </w:tcPr>
          <w:p w14:paraId="3E2FA3B9" w14:textId="77777777" w:rsidR="00BB39E1" w:rsidRDefault="00BB39E1" w:rsidP="00113463">
            <w:pPr>
              <w:pStyle w:val="Tabletext"/>
            </w:pPr>
          </w:p>
        </w:tc>
        <w:tc>
          <w:tcPr>
            <w:tcW w:w="3842" w:type="dxa"/>
          </w:tcPr>
          <w:p w14:paraId="44A8C254" w14:textId="77777777" w:rsidR="00BB39E1" w:rsidRDefault="00BB39E1" w:rsidP="00113463">
            <w:pPr>
              <w:pStyle w:val="Tabletext"/>
            </w:pPr>
          </w:p>
        </w:tc>
      </w:tr>
      <w:tr w:rsidR="00BB39E1" w14:paraId="75A19D65" w14:textId="77777777" w:rsidTr="008F5B11">
        <w:tc>
          <w:tcPr>
            <w:tcW w:w="2304" w:type="dxa"/>
          </w:tcPr>
          <w:p w14:paraId="7825718E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4F8248F3" w14:textId="77777777" w:rsidR="00BB39E1" w:rsidRDefault="00BB39E1" w:rsidP="00113463">
            <w:pPr>
              <w:pStyle w:val="Tabletext"/>
            </w:pPr>
          </w:p>
        </w:tc>
        <w:tc>
          <w:tcPr>
            <w:tcW w:w="2206" w:type="dxa"/>
          </w:tcPr>
          <w:p w14:paraId="54356F90" w14:textId="77777777" w:rsidR="00BB39E1" w:rsidRDefault="00BB39E1" w:rsidP="00113463">
            <w:pPr>
              <w:pStyle w:val="Tabletext"/>
            </w:pPr>
          </w:p>
        </w:tc>
        <w:tc>
          <w:tcPr>
            <w:tcW w:w="3842" w:type="dxa"/>
          </w:tcPr>
          <w:p w14:paraId="2105C6A0" w14:textId="77777777" w:rsidR="00BB39E1" w:rsidRDefault="00BB39E1" w:rsidP="00113463">
            <w:pPr>
              <w:pStyle w:val="Tabletext"/>
            </w:pPr>
          </w:p>
        </w:tc>
      </w:tr>
    </w:tbl>
    <w:p w14:paraId="54203183" w14:textId="77777777" w:rsidR="00BB39E1" w:rsidRDefault="00BB39E1" w:rsidP="00BB39E1"/>
    <w:p w14:paraId="72185850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B00DA38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C0523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EC07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CAE082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3D36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A24A78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0FCA0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C5CEEC" w14:textId="3D2C609C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 w:rsidR="00046804">
        <w:rPr>
          <w:rFonts w:hint="eastAsia"/>
          <w:noProof/>
        </w:rPr>
        <w:t>5</w:t>
      </w:r>
    </w:p>
    <w:p w14:paraId="72A01AE8" w14:textId="400AA2E1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 w:rsidR="00046804">
        <w:rPr>
          <w:rFonts w:hint="eastAsia"/>
          <w:noProof/>
        </w:rPr>
        <w:t>5</w:t>
      </w:r>
    </w:p>
    <w:p w14:paraId="03353B0F" w14:textId="622859B9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 w:rsidR="00046804">
        <w:rPr>
          <w:rFonts w:hint="eastAsia"/>
          <w:noProof/>
        </w:rPr>
        <w:t>5</w:t>
      </w:r>
    </w:p>
    <w:p w14:paraId="2C275CD5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11B90" w14:textId="4F9FC9F4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 w:rsidR="00D1591E">
        <w:rPr>
          <w:rFonts w:hint="eastAsia"/>
          <w:noProof/>
        </w:rPr>
        <w:t>6</w:t>
      </w:r>
    </w:p>
    <w:p w14:paraId="7A2B5F64" w14:textId="44695633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 w:rsidR="00D1591E">
        <w:rPr>
          <w:rFonts w:hint="eastAsia"/>
          <w:noProof/>
        </w:rPr>
        <w:t>6</w:t>
      </w:r>
    </w:p>
    <w:p w14:paraId="6CF777BC" w14:textId="23789C8B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 w:rsidR="00D1591E">
        <w:rPr>
          <w:rFonts w:hint="eastAsia"/>
          <w:noProof/>
        </w:rPr>
        <w:t>6</w:t>
      </w:r>
    </w:p>
    <w:p w14:paraId="6CB9639A" w14:textId="3D08BDEF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 w:rsidR="00D1591E">
        <w:rPr>
          <w:rFonts w:hint="eastAsia"/>
          <w:noProof/>
        </w:rPr>
        <w:t>7</w:t>
      </w:r>
    </w:p>
    <w:p w14:paraId="1F2EF1F9" w14:textId="36723947" w:rsidR="00BB39E1" w:rsidRDefault="00BB39E1">
      <w:pPr>
        <w:pStyle w:val="TOC3"/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77E27">
        <w:rPr>
          <w:rFonts w:hint="eastAsia"/>
          <w:noProof/>
        </w:rPr>
        <w:t>知乎</w:t>
      </w:r>
      <w:r>
        <w:rPr>
          <w:noProof/>
        </w:rPr>
        <w:tab/>
      </w:r>
      <w:r w:rsidR="00D1591E">
        <w:rPr>
          <w:rFonts w:hint="eastAsia"/>
          <w:noProof/>
        </w:rPr>
        <w:t>7</w:t>
      </w:r>
    </w:p>
    <w:p w14:paraId="6705AE01" w14:textId="0713E427" w:rsidR="00BB39E1" w:rsidRDefault="00BB39E1">
      <w:pPr>
        <w:pStyle w:val="TOC3"/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D71C8">
        <w:rPr>
          <w:rFonts w:hint="eastAsia"/>
          <w:noProof/>
        </w:rPr>
        <w:t>众多单一领域咨询平台</w:t>
      </w:r>
      <w:r>
        <w:rPr>
          <w:noProof/>
        </w:rPr>
        <w:tab/>
      </w:r>
      <w:r w:rsidR="00D1591E">
        <w:rPr>
          <w:rFonts w:hint="eastAsia"/>
          <w:noProof/>
        </w:rPr>
        <w:t>7</w:t>
      </w:r>
    </w:p>
    <w:p w14:paraId="5FF14051" w14:textId="36A6C746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 w:rsidR="00440B2C">
        <w:rPr>
          <w:rFonts w:hint="eastAsia"/>
          <w:noProof/>
        </w:rPr>
        <w:t>7</w:t>
      </w:r>
    </w:p>
    <w:p w14:paraId="453D491A" w14:textId="68932E31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 w:rsidR="00440B2C">
        <w:rPr>
          <w:rFonts w:hint="eastAsia"/>
          <w:noProof/>
        </w:rPr>
        <w:t>8</w:t>
      </w:r>
    </w:p>
    <w:p w14:paraId="5B2A56F1" w14:textId="07BF0AD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 w:rsidR="00440B2C">
        <w:rPr>
          <w:rFonts w:hint="eastAsia"/>
          <w:noProof/>
        </w:rPr>
        <w:t>8</w:t>
      </w:r>
    </w:p>
    <w:p w14:paraId="025635FE" w14:textId="20B60A5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 w:rsidR="00440B2C">
        <w:rPr>
          <w:rFonts w:hint="eastAsia"/>
          <w:noProof/>
        </w:rPr>
        <w:t>8</w:t>
      </w:r>
    </w:p>
    <w:p w14:paraId="40620DF7" w14:textId="3780D1E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CBE9B85" w14:textId="25DC3FA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91564">
        <w:rPr>
          <w:rFonts w:hint="eastAsia"/>
          <w:noProof/>
        </w:rPr>
        <w:t>账号管理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760FF2F" w14:textId="4F085827" w:rsidR="00BB39E1" w:rsidRDefault="00BB39E1">
      <w:pPr>
        <w:pStyle w:val="TOC2"/>
        <w:tabs>
          <w:tab w:val="left" w:pos="1000"/>
        </w:tabs>
        <w:rPr>
          <w:rFonts w:hint="eastAsia"/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F002C3">
        <w:rPr>
          <w:rFonts w:hint="eastAsia"/>
          <w:noProof/>
        </w:rPr>
        <w:t>检索功能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DA74F96" w14:textId="195257AA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0C19CD">
        <w:rPr>
          <w:rFonts w:hint="eastAsia"/>
          <w:noProof/>
        </w:rPr>
        <w:t>动态发布功能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66A4D3C7" w14:textId="3860CD83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A36C7">
        <w:rPr>
          <w:rFonts w:hint="eastAsia"/>
          <w:noProof/>
        </w:rPr>
        <w:t>动态互动功能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5C5D7287" w14:textId="74E52462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5782B">
        <w:rPr>
          <w:rFonts w:hint="eastAsia"/>
          <w:noProof/>
        </w:rPr>
        <w:t>私信功能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7FF7AD7" w14:textId="5D33644B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AA45FB">
        <w:rPr>
          <w:rFonts w:hint="eastAsia"/>
          <w:noProof/>
        </w:rPr>
        <w:t>评分功能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6F183CC1" w14:textId="4081DB80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85CDD">
        <w:rPr>
          <w:rFonts w:hint="eastAsia"/>
          <w:noProof/>
        </w:rPr>
        <w:t>排行榜功能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FDFB03A" w14:textId="20B054DB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44964">
        <w:rPr>
          <w:rFonts w:hint="eastAsia"/>
          <w:noProof/>
        </w:rPr>
        <w:t>（可选）语音咨询室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13785B25" w14:textId="456E9A88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44964">
        <w:rPr>
          <w:rFonts w:hint="eastAsia"/>
          <w:noProof/>
        </w:rPr>
        <w:t>（可选）智能推荐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B4D4527" w14:textId="7448D484" w:rsidR="003B1256" w:rsidRDefault="003B1256" w:rsidP="003B1256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44964">
        <w:rPr>
          <w:rFonts w:hint="eastAsia"/>
          <w:noProof/>
        </w:rPr>
        <w:t>（</w:t>
      </w:r>
      <w:r w:rsidR="00D32438">
        <w:rPr>
          <w:rFonts w:hint="eastAsia"/>
          <w:noProof/>
        </w:rPr>
        <w:t>可选</w:t>
      </w:r>
      <w:r w:rsidR="00244964">
        <w:rPr>
          <w:rFonts w:hint="eastAsia"/>
          <w:noProof/>
        </w:rPr>
        <w:t>）</w:t>
      </w:r>
      <w:r w:rsidR="00D32438">
        <w:rPr>
          <w:rFonts w:hint="eastAsia"/>
          <w:noProof/>
        </w:rPr>
        <w:t>内容审核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677BA64A" w14:textId="0FC2DEB3" w:rsidR="003B1256" w:rsidRPr="00B00103" w:rsidRDefault="003B1256" w:rsidP="00B00103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="00B00103">
        <w:rPr>
          <w:rFonts w:hint="eastAsia"/>
          <w:noProof/>
        </w:rPr>
        <w:t>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D32438">
        <w:rPr>
          <w:rFonts w:hint="eastAsia"/>
          <w:noProof/>
        </w:rPr>
        <w:t>（可选）通知功能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2F2A5497" w14:textId="3848AB63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 w:rsidR="00440B2C">
        <w:rPr>
          <w:rFonts w:hint="eastAsia"/>
          <w:noProof/>
        </w:rPr>
        <w:t>9</w:t>
      </w:r>
    </w:p>
    <w:p w14:paraId="05FBE646" w14:textId="143D2211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 w:rsidR="00440B2C">
        <w:rPr>
          <w:rFonts w:hint="eastAsia"/>
          <w:noProof/>
        </w:rPr>
        <w:t>10</w:t>
      </w:r>
    </w:p>
    <w:p w14:paraId="2BBDAE7F" w14:textId="0B906002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 w:rsidR="00440B2C">
        <w:rPr>
          <w:rFonts w:hint="eastAsia"/>
          <w:noProof/>
        </w:rPr>
        <w:t>10</w:t>
      </w:r>
    </w:p>
    <w:p w14:paraId="26DC1847" w14:textId="7D95C0A8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 w:rsidR="00440B2C">
        <w:rPr>
          <w:rFonts w:hint="eastAsia"/>
          <w:noProof/>
        </w:rPr>
        <w:t>10</w:t>
      </w:r>
    </w:p>
    <w:p w14:paraId="649C22F9" w14:textId="36EAFBBC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54F699B9" w14:textId="044474F2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1374444C" w14:textId="34CAD914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6E6CD546" w14:textId="3B10E376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603ECB13" w14:textId="50FE23E3" w:rsidR="00BB39E1" w:rsidRDefault="00BB39E1">
      <w:pPr>
        <w:pStyle w:val="TOC2"/>
        <w:tabs>
          <w:tab w:val="left" w:pos="1200"/>
        </w:tabs>
        <w:rPr>
          <w:rFonts w:hint="eastAsia"/>
          <w:noProof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 w:rsidR="008D42D6">
        <w:rPr>
          <w:rFonts w:hint="eastAsia"/>
          <w:noProof/>
        </w:rPr>
        <w:t>10</w:t>
      </w:r>
    </w:p>
    <w:p w14:paraId="6401806D" w14:textId="51FEC49C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 w:rsidR="008D42D6">
        <w:rPr>
          <w:rFonts w:hint="eastAsia"/>
          <w:noProof/>
        </w:rPr>
        <w:t>11</w:t>
      </w:r>
    </w:p>
    <w:p w14:paraId="28A8BE59" w14:textId="55B9611D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 w:rsidR="008D42D6">
        <w:rPr>
          <w:rFonts w:hint="eastAsia"/>
          <w:noProof/>
        </w:rPr>
        <w:t>11</w:t>
      </w:r>
    </w:p>
    <w:p w14:paraId="6C9B339F" w14:textId="77777777"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14:paraId="19184C0E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57FAA213" w14:textId="5065825A" w:rsidR="00CD6E07" w:rsidRDefault="00CD6E07" w:rsidP="00A41BE8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452888FF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0805BEE5" w14:textId="4EE69685" w:rsidR="00D20FAC" w:rsidRPr="00597124" w:rsidRDefault="00D20FAC" w:rsidP="00D20FAC">
      <w:pPr>
        <w:pStyle w:val="InfoBlue"/>
        <w:rPr>
          <w:rFonts w:ascii="宋体"/>
          <w:i w:val="0"/>
          <w:noProof/>
          <w:color w:val="auto"/>
        </w:rPr>
      </w:pPr>
      <w:r w:rsidRPr="00597124">
        <w:rPr>
          <w:rFonts w:ascii="宋体"/>
          <w:i w:val="0"/>
          <w:noProof/>
          <w:color w:val="auto"/>
        </w:rPr>
        <w:tab/>
      </w:r>
      <w:r w:rsidRPr="00597124">
        <w:rPr>
          <w:rFonts w:ascii="宋体" w:hint="eastAsia"/>
          <w:i w:val="0"/>
          <w:noProof/>
          <w:color w:val="auto"/>
        </w:rPr>
        <w:t>此文档的目的是收集、分析和定义“多领域一对一咨询平台</w:t>
      </w:r>
      <w:r w:rsidRPr="00597124">
        <w:rPr>
          <w:rFonts w:ascii="宋体"/>
          <w:i w:val="0"/>
          <w:noProof/>
          <w:color w:val="auto"/>
        </w:rPr>
        <w:t>”</w:t>
      </w:r>
      <w:r w:rsidRPr="00597124">
        <w:rPr>
          <w:rFonts w:ascii="宋体" w:hint="eastAsia"/>
          <w:i w:val="0"/>
          <w:noProof/>
          <w:color w:val="auto"/>
        </w:rPr>
        <w:t>的高层次需求和特性。它侧重于涉众和目标用户所需的功能以及这些需要存在的原因。</w:t>
      </w:r>
    </w:p>
    <w:p w14:paraId="4094A58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219EC12D" w14:textId="6E39755A" w:rsidR="00CD6E07" w:rsidRPr="00597124" w:rsidRDefault="00F072D7">
      <w:pPr>
        <w:pStyle w:val="InfoBlue"/>
        <w:rPr>
          <w:rFonts w:ascii="宋体"/>
          <w:i w:val="0"/>
          <w:noProof/>
          <w:color w:val="auto"/>
        </w:rPr>
      </w:pPr>
      <w:r w:rsidRPr="00597124">
        <w:rPr>
          <w:rFonts w:ascii="宋体"/>
          <w:i w:val="0"/>
          <w:noProof/>
          <w:color w:val="auto"/>
        </w:rPr>
        <w:tab/>
      </w:r>
      <w:r w:rsidR="00946DC1" w:rsidRPr="00597124">
        <w:rPr>
          <w:rFonts w:ascii="宋体" w:hint="eastAsia"/>
          <w:i w:val="0"/>
          <w:noProof/>
          <w:color w:val="auto"/>
        </w:rPr>
        <w:t>此文档旨在帮助指定“多领域一对一咨询平台”项目的计划</w:t>
      </w:r>
      <w:r w:rsidR="00B05AA6" w:rsidRPr="00597124">
        <w:rPr>
          <w:rFonts w:ascii="宋体" w:hint="eastAsia"/>
          <w:i w:val="0"/>
          <w:noProof/>
          <w:color w:val="auto"/>
        </w:rPr>
        <w:t>，明确目标用户及其核心需求，为后续项目的推进打下基础，尽量减少开发过程中对于功能或要求</w:t>
      </w:r>
      <w:r w:rsidR="00597124">
        <w:rPr>
          <w:rFonts w:ascii="宋体" w:hint="eastAsia"/>
          <w:i w:val="0"/>
          <w:noProof/>
          <w:color w:val="auto"/>
        </w:rPr>
        <w:t>的争议</w:t>
      </w:r>
      <w:r w:rsidR="00540BBC">
        <w:rPr>
          <w:rFonts w:ascii="宋体" w:hint="eastAsia"/>
          <w:i w:val="0"/>
          <w:noProof/>
          <w:color w:val="auto"/>
        </w:rPr>
        <w:t>，提高开发效率</w:t>
      </w:r>
      <w:r w:rsidR="00B05AA6" w:rsidRPr="00597124">
        <w:rPr>
          <w:rFonts w:ascii="宋体" w:hint="eastAsia"/>
          <w:i w:val="0"/>
          <w:noProof/>
          <w:color w:val="auto"/>
        </w:rPr>
        <w:t>。</w:t>
      </w:r>
    </w:p>
    <w:p w14:paraId="6E6CB794" w14:textId="5228B43E" w:rsidR="00CD6E07" w:rsidRPr="00E25512" w:rsidRDefault="00CD6E07" w:rsidP="00E25512">
      <w:pPr>
        <w:pStyle w:val="2"/>
        <w:numPr>
          <w:ilvl w:val="1"/>
          <w:numId w:val="1"/>
        </w:numPr>
        <w:ind w:left="720" w:hanging="720"/>
        <w:rPr>
          <w:sz w:val="10"/>
          <w:szCs w:val="10"/>
        </w:rPr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  <w:r w:rsidR="00B51E64">
        <w:rPr>
          <w:rFonts w:hint="eastAsia"/>
        </w:rPr>
        <w:t xml:space="preserve"> 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700"/>
        <w:gridCol w:w="3650"/>
      </w:tblGrid>
      <w:tr w:rsidR="00600DBB" w14:paraId="46CAF766" w14:textId="77777777" w:rsidTr="00A909D9">
        <w:trPr>
          <w:trHeight w:val="20"/>
        </w:trPr>
        <w:tc>
          <w:tcPr>
            <w:tcW w:w="3048" w:type="pct"/>
          </w:tcPr>
          <w:p w14:paraId="4FB8C2D1" w14:textId="77777777" w:rsidR="00600DBB" w:rsidRDefault="00600DBB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1952" w:type="pct"/>
          </w:tcPr>
          <w:p w14:paraId="7E16ABD5" w14:textId="77777777" w:rsidR="00600DBB" w:rsidRDefault="00600DBB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693901" w14:paraId="3D63165B" w14:textId="77777777" w:rsidTr="00A909D9">
        <w:trPr>
          <w:trHeight w:val="20"/>
        </w:trPr>
        <w:tc>
          <w:tcPr>
            <w:tcW w:w="3048" w:type="pct"/>
          </w:tcPr>
          <w:p w14:paraId="568B4776" w14:textId="5272828E" w:rsidR="00693901" w:rsidRDefault="00B336B0" w:rsidP="00A909D9">
            <w:pPr>
              <w:pStyle w:val="a9"/>
              <w:ind w:left="0"/>
              <w:jc w:val="center"/>
            </w:pPr>
            <w:r w:rsidRPr="005F082B">
              <w:t>Consultation</w:t>
            </w:r>
          </w:p>
        </w:tc>
        <w:tc>
          <w:tcPr>
            <w:tcW w:w="1952" w:type="pct"/>
          </w:tcPr>
          <w:p w14:paraId="384154E8" w14:textId="57F2E201" w:rsidR="00693901" w:rsidRDefault="00605F29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咨询</w:t>
            </w:r>
          </w:p>
        </w:tc>
      </w:tr>
      <w:tr w:rsidR="00600DBB" w14:paraId="35E243A6" w14:textId="77777777" w:rsidTr="00A909D9">
        <w:trPr>
          <w:trHeight w:val="20"/>
        </w:trPr>
        <w:tc>
          <w:tcPr>
            <w:tcW w:w="3048" w:type="pct"/>
          </w:tcPr>
          <w:p w14:paraId="01C1D59C" w14:textId="620A1683" w:rsidR="00600DBB" w:rsidRDefault="00B336B0" w:rsidP="00A909D9">
            <w:pPr>
              <w:pStyle w:val="a9"/>
              <w:ind w:left="0"/>
              <w:jc w:val="center"/>
            </w:pPr>
            <w:r w:rsidRPr="005F082B">
              <w:t>Product Positioning</w:t>
            </w:r>
          </w:p>
        </w:tc>
        <w:tc>
          <w:tcPr>
            <w:tcW w:w="1952" w:type="pct"/>
          </w:tcPr>
          <w:p w14:paraId="042C6318" w14:textId="467033E1" w:rsidR="00600DBB" w:rsidRDefault="00840A8A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产品定位</w:t>
            </w:r>
          </w:p>
        </w:tc>
      </w:tr>
      <w:tr w:rsidR="00600DBB" w14:paraId="7778BA77" w14:textId="77777777" w:rsidTr="00A909D9">
        <w:trPr>
          <w:trHeight w:val="20"/>
        </w:trPr>
        <w:tc>
          <w:tcPr>
            <w:tcW w:w="3048" w:type="pct"/>
          </w:tcPr>
          <w:p w14:paraId="7DCBD913" w14:textId="08812DD8" w:rsidR="00600DBB" w:rsidRDefault="00B336B0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Stakeholder</w:t>
            </w:r>
          </w:p>
        </w:tc>
        <w:tc>
          <w:tcPr>
            <w:tcW w:w="1952" w:type="pct"/>
          </w:tcPr>
          <w:p w14:paraId="1053BCA5" w14:textId="0F7D0094" w:rsidR="00600DBB" w:rsidRDefault="005E2DBD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</w:tr>
      <w:tr w:rsidR="00600DBB" w14:paraId="67E49486" w14:textId="77777777" w:rsidTr="00A909D9">
        <w:trPr>
          <w:trHeight w:val="20"/>
        </w:trPr>
        <w:tc>
          <w:tcPr>
            <w:tcW w:w="3048" w:type="pct"/>
          </w:tcPr>
          <w:p w14:paraId="505E9F2B" w14:textId="350F7FF2" w:rsidR="00600DBB" w:rsidRDefault="00B336B0" w:rsidP="00A909D9">
            <w:pPr>
              <w:pStyle w:val="a9"/>
              <w:ind w:left="0"/>
              <w:jc w:val="center"/>
            </w:pPr>
            <w:r w:rsidRPr="005F082B">
              <w:t>Market Statistics</w:t>
            </w:r>
          </w:p>
        </w:tc>
        <w:tc>
          <w:tcPr>
            <w:tcW w:w="1952" w:type="pct"/>
          </w:tcPr>
          <w:p w14:paraId="590D222A" w14:textId="4F9D2FDB" w:rsidR="00600DBB" w:rsidRDefault="005E2DBD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市场统计</w:t>
            </w:r>
          </w:p>
        </w:tc>
      </w:tr>
      <w:tr w:rsidR="00600DBB" w14:paraId="681CADF7" w14:textId="77777777" w:rsidTr="00A909D9">
        <w:trPr>
          <w:trHeight w:val="20"/>
        </w:trPr>
        <w:tc>
          <w:tcPr>
            <w:tcW w:w="3048" w:type="pct"/>
          </w:tcPr>
          <w:p w14:paraId="5C8A465D" w14:textId="7F16E399" w:rsidR="00600DBB" w:rsidRDefault="00B336B0" w:rsidP="00A909D9">
            <w:pPr>
              <w:pStyle w:val="a9"/>
              <w:ind w:left="0"/>
              <w:jc w:val="center"/>
            </w:pPr>
            <w:r w:rsidRPr="005F082B">
              <w:t>Dependency Relationship</w:t>
            </w:r>
          </w:p>
        </w:tc>
        <w:tc>
          <w:tcPr>
            <w:tcW w:w="1952" w:type="pct"/>
          </w:tcPr>
          <w:p w14:paraId="3FBA4603" w14:textId="160F7FBD" w:rsidR="00600DBB" w:rsidRDefault="00A7689F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依赖关系</w:t>
            </w:r>
          </w:p>
        </w:tc>
      </w:tr>
      <w:tr w:rsidR="00600DBB" w14:paraId="6E90C947" w14:textId="77777777" w:rsidTr="00A909D9">
        <w:trPr>
          <w:trHeight w:val="20"/>
        </w:trPr>
        <w:tc>
          <w:tcPr>
            <w:tcW w:w="3048" w:type="pct"/>
          </w:tcPr>
          <w:p w14:paraId="5EF0EB95" w14:textId="5A8458BF" w:rsidR="00600DBB" w:rsidRDefault="00B336B0" w:rsidP="00A909D9">
            <w:pPr>
              <w:pStyle w:val="a9"/>
              <w:ind w:left="0"/>
              <w:jc w:val="center"/>
            </w:pPr>
            <w:r w:rsidRPr="005F082B">
              <w:t>Constraints</w:t>
            </w:r>
          </w:p>
        </w:tc>
        <w:tc>
          <w:tcPr>
            <w:tcW w:w="1952" w:type="pct"/>
          </w:tcPr>
          <w:p w14:paraId="5B8A955C" w14:textId="4AF92E13" w:rsidR="00600DBB" w:rsidRDefault="00693901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600DBB" w14:paraId="4D39A14F" w14:textId="77777777" w:rsidTr="00A909D9">
        <w:trPr>
          <w:trHeight w:val="20"/>
        </w:trPr>
        <w:tc>
          <w:tcPr>
            <w:tcW w:w="3048" w:type="pct"/>
          </w:tcPr>
          <w:p w14:paraId="131B8F6D" w14:textId="20C42901" w:rsidR="00600DBB" w:rsidRDefault="00B336B0" w:rsidP="00A909D9">
            <w:pPr>
              <w:pStyle w:val="a9"/>
              <w:ind w:left="0"/>
              <w:jc w:val="center"/>
            </w:pPr>
            <w:r w:rsidRPr="005F082B">
              <w:t>Usability</w:t>
            </w:r>
          </w:p>
        </w:tc>
        <w:tc>
          <w:tcPr>
            <w:tcW w:w="1952" w:type="pct"/>
          </w:tcPr>
          <w:p w14:paraId="2359F5DB" w14:textId="5FD365D8" w:rsidR="00600DBB" w:rsidRDefault="00E649C9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易用性</w:t>
            </w:r>
          </w:p>
        </w:tc>
      </w:tr>
      <w:tr w:rsidR="00E649C9" w14:paraId="70932695" w14:textId="77777777" w:rsidTr="00A909D9">
        <w:trPr>
          <w:trHeight w:val="20"/>
        </w:trPr>
        <w:tc>
          <w:tcPr>
            <w:tcW w:w="3048" w:type="pct"/>
          </w:tcPr>
          <w:p w14:paraId="4C9B6DAD" w14:textId="08285AD3" w:rsidR="00E649C9" w:rsidRDefault="00B336B0" w:rsidP="00A909D9">
            <w:pPr>
              <w:pStyle w:val="a9"/>
              <w:ind w:left="0"/>
              <w:jc w:val="center"/>
            </w:pPr>
            <w:r w:rsidRPr="005F082B">
              <w:t>Reliability</w:t>
            </w:r>
          </w:p>
        </w:tc>
        <w:tc>
          <w:tcPr>
            <w:tcW w:w="1952" w:type="pct"/>
          </w:tcPr>
          <w:p w14:paraId="01CB5547" w14:textId="32125E2B" w:rsidR="00E649C9" w:rsidRDefault="00E649C9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可靠性</w:t>
            </w:r>
          </w:p>
        </w:tc>
      </w:tr>
      <w:tr w:rsidR="00E649C9" w14:paraId="59FBF08C" w14:textId="77777777" w:rsidTr="00A909D9">
        <w:trPr>
          <w:trHeight w:val="20"/>
        </w:trPr>
        <w:tc>
          <w:tcPr>
            <w:tcW w:w="3048" w:type="pct"/>
          </w:tcPr>
          <w:p w14:paraId="2F2242F4" w14:textId="7DA191A4" w:rsidR="00E649C9" w:rsidRDefault="00B336B0" w:rsidP="00A909D9">
            <w:pPr>
              <w:pStyle w:val="a9"/>
              <w:ind w:left="0"/>
              <w:jc w:val="center"/>
            </w:pPr>
            <w:r w:rsidRPr="005F082B">
              <w:t>Priority</w:t>
            </w:r>
          </w:p>
        </w:tc>
        <w:tc>
          <w:tcPr>
            <w:tcW w:w="1952" w:type="pct"/>
          </w:tcPr>
          <w:p w14:paraId="506F5425" w14:textId="3C0C3D97" w:rsidR="00E649C9" w:rsidRDefault="006E2D7A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6E2D7A" w14:paraId="733026ED" w14:textId="77777777" w:rsidTr="00A909D9">
        <w:trPr>
          <w:trHeight w:val="20"/>
        </w:trPr>
        <w:tc>
          <w:tcPr>
            <w:tcW w:w="3048" w:type="pct"/>
          </w:tcPr>
          <w:p w14:paraId="53041121" w14:textId="5351CE83" w:rsidR="006E2D7A" w:rsidRDefault="00B336B0" w:rsidP="00A909D9">
            <w:pPr>
              <w:pStyle w:val="a9"/>
              <w:ind w:left="0"/>
              <w:jc w:val="center"/>
            </w:pPr>
            <w:r w:rsidRPr="005F082B">
              <w:t>User Manual</w:t>
            </w:r>
          </w:p>
        </w:tc>
        <w:tc>
          <w:tcPr>
            <w:tcW w:w="1952" w:type="pct"/>
          </w:tcPr>
          <w:p w14:paraId="5E11FD52" w14:textId="45418594" w:rsidR="006E2D7A" w:rsidRDefault="00B16CA8" w:rsidP="00A909D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用户手册</w:t>
            </w:r>
          </w:p>
        </w:tc>
      </w:tr>
    </w:tbl>
    <w:p w14:paraId="48FEE942" w14:textId="77777777" w:rsidR="00C81A14" w:rsidRPr="00600DBB" w:rsidRDefault="00C81A14" w:rsidP="00C81A14">
      <w:pPr>
        <w:pStyle w:val="a9"/>
        <w:ind w:left="0"/>
        <w:rPr>
          <w:rFonts w:hint="eastAsia"/>
        </w:rPr>
      </w:pPr>
    </w:p>
    <w:p w14:paraId="5BCB9F1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14:paraId="6CDBE28E" w14:textId="770E9258" w:rsidR="00C81A14" w:rsidRPr="00C81A14" w:rsidRDefault="00CB6632" w:rsidP="00C81A14">
      <w:pPr>
        <w:pStyle w:val="InfoBlue"/>
        <w:rPr>
          <w:rFonts w:ascii="宋体" w:hint="eastAsia"/>
          <w:i w:val="0"/>
          <w:noProof/>
          <w:color w:val="auto"/>
        </w:rPr>
      </w:pPr>
      <w:r w:rsidRPr="00712C28">
        <w:rPr>
          <w:rFonts w:ascii="宋体"/>
          <w:i w:val="0"/>
          <w:noProof/>
          <w:color w:val="auto"/>
        </w:rPr>
        <w:tab/>
      </w:r>
      <w:r w:rsidRPr="00712C28">
        <w:rPr>
          <w:rFonts w:ascii="宋体" w:hint="eastAsia"/>
          <w:i w:val="0"/>
          <w:noProof/>
          <w:color w:val="auto"/>
        </w:rPr>
        <w:t>[1]沈备军,陈昊鹏,陈雨婷.软件工程原理[</w:t>
      </w:r>
      <w:r w:rsidRPr="00712C28">
        <w:rPr>
          <w:rFonts w:ascii="宋体"/>
          <w:i w:val="0"/>
          <w:noProof/>
          <w:color w:val="auto"/>
        </w:rPr>
        <w:t>M]</w:t>
      </w:r>
      <w:r w:rsidRPr="00712C28">
        <w:rPr>
          <w:rFonts w:ascii="宋体" w:hint="eastAsia"/>
          <w:i w:val="0"/>
          <w:noProof/>
          <w:color w:val="auto"/>
        </w:rPr>
        <w:t>北京:高等教育出版社,</w:t>
      </w:r>
      <w:r w:rsidRPr="00712C28">
        <w:rPr>
          <w:rFonts w:ascii="宋体"/>
          <w:i w:val="0"/>
          <w:noProof/>
          <w:color w:val="auto"/>
        </w:rPr>
        <w:t>2013.</w:t>
      </w:r>
    </w:p>
    <w:p w14:paraId="513795E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14:paraId="5C7E5791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4D11A3AC" w14:textId="6BE3DEAE" w:rsidR="00A70D5C" w:rsidRDefault="00F94A0D" w:rsidP="006C67E4">
      <w:pPr>
        <w:ind w:firstLine="720"/>
      </w:pPr>
      <w:r>
        <w:rPr>
          <w:rFonts w:hint="eastAsia"/>
        </w:rPr>
        <w:t>随着互联网的发展，网络用户常常希望在网络平台上解决专业性问题，这也导致</w:t>
      </w:r>
      <w:r w:rsidR="0024376E">
        <w:rPr>
          <w:rFonts w:hint="eastAsia"/>
        </w:rPr>
        <w:t>咨询平台是需求量</w:t>
      </w:r>
      <w:r w:rsidR="0024376E">
        <w:rPr>
          <w:rFonts w:hint="eastAsia"/>
        </w:rPr>
        <w:lastRenderedPageBreak/>
        <w:t>较大的一类网络交流平台</w:t>
      </w:r>
      <w:r>
        <w:rPr>
          <w:rFonts w:hint="eastAsia"/>
        </w:rPr>
        <w:t>。</w:t>
      </w:r>
      <w:r w:rsidR="0024376E">
        <w:rPr>
          <w:rFonts w:hint="eastAsia"/>
        </w:rPr>
        <w:t>其中的代表有知乎以及各种特定领域内的咨询平台。然而鲜有集多领域咨询功能于一体的专业咨询平台，现存的多领域咨询平台也往往在专业性等方面有所欠缺，也导致这类平台并没有广泛使用。</w:t>
      </w:r>
    </w:p>
    <w:p w14:paraId="416538CB" w14:textId="2E242427" w:rsidR="006C67E4" w:rsidRDefault="006C67E4" w:rsidP="006C67E4">
      <w:pPr>
        <w:ind w:firstLine="720"/>
      </w:pPr>
      <w:r>
        <w:rPr>
          <w:rFonts w:hint="eastAsia"/>
        </w:rPr>
        <w:t>多领域一对一咨询平台项目致力于开发</w:t>
      </w:r>
      <w:r w:rsidR="003E3090">
        <w:rPr>
          <w:rFonts w:hint="eastAsia"/>
        </w:rPr>
        <w:t>高专业性、多领域的可靠咨询</w:t>
      </w:r>
      <w:r w:rsidR="002C643A">
        <w:rPr>
          <w:rFonts w:hint="eastAsia"/>
        </w:rPr>
        <w:t>交流</w:t>
      </w:r>
      <w:r w:rsidR="003E3090">
        <w:rPr>
          <w:rFonts w:hint="eastAsia"/>
        </w:rPr>
        <w:t>平台</w:t>
      </w:r>
      <w:r w:rsidR="002C643A">
        <w:rPr>
          <w:rFonts w:hint="eastAsia"/>
        </w:rPr>
        <w:t>，为用户提供</w:t>
      </w:r>
      <w:r w:rsidR="00B77912">
        <w:rPr>
          <w:rFonts w:hint="eastAsia"/>
        </w:rPr>
        <w:t>方便的咨询服务，为专家提供传播专业知识的平台。</w:t>
      </w:r>
    </w:p>
    <w:p w14:paraId="568B370E" w14:textId="7799A3F5" w:rsidR="00CD6E07" w:rsidRDefault="00CD6E07" w:rsidP="003C6E9F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2E2546E8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C0800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5BC1C3" w14:textId="3D4AABDE" w:rsidR="00CD6E07" w:rsidRPr="00D775FB" w:rsidRDefault="00192C88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192C88">
              <w:rPr>
                <w:rFonts w:ascii="宋体" w:hint="eastAsia"/>
                <w:i w:val="0"/>
                <w:noProof/>
                <w:color w:val="auto"/>
              </w:rPr>
              <w:t>市面上</w:t>
            </w:r>
            <w:r>
              <w:rPr>
                <w:rFonts w:ascii="宋体" w:hint="eastAsia"/>
                <w:i w:val="0"/>
                <w:noProof/>
                <w:color w:val="auto"/>
              </w:rPr>
              <w:t>多数</w:t>
            </w:r>
            <w:r w:rsidR="00BF63F6">
              <w:rPr>
                <w:rFonts w:ascii="宋体" w:hint="eastAsia"/>
                <w:i w:val="0"/>
                <w:noProof/>
                <w:color w:val="auto"/>
              </w:rPr>
              <w:t>交流</w:t>
            </w:r>
            <w:r>
              <w:rPr>
                <w:rFonts w:ascii="宋体" w:hint="eastAsia"/>
                <w:i w:val="0"/>
                <w:noProof/>
                <w:color w:val="auto"/>
              </w:rPr>
              <w:t>平台不支持咨询专家功能，</w:t>
            </w:r>
            <w:r w:rsidR="00BF63F6">
              <w:rPr>
                <w:rFonts w:ascii="宋体" w:hint="eastAsia"/>
                <w:i w:val="0"/>
                <w:noProof/>
                <w:color w:val="auto"/>
              </w:rPr>
              <w:t>或是</w:t>
            </w:r>
            <w:r w:rsidR="00810D4B">
              <w:rPr>
                <w:rFonts w:ascii="宋体" w:hint="eastAsia"/>
                <w:i w:val="0"/>
                <w:noProof/>
                <w:color w:val="auto"/>
              </w:rPr>
              <w:t>更</w:t>
            </w:r>
            <w:r>
              <w:rPr>
                <w:rFonts w:ascii="宋体" w:hint="eastAsia"/>
                <w:i w:val="0"/>
                <w:noProof/>
                <w:color w:val="auto"/>
              </w:rPr>
              <w:t>聚焦于所有用户之间的交流</w:t>
            </w:r>
            <w:r w:rsidR="00BF63F6">
              <w:rPr>
                <w:rFonts w:ascii="宋体" w:hint="eastAsia"/>
                <w:i w:val="0"/>
                <w:noProof/>
                <w:color w:val="auto"/>
              </w:rPr>
              <w:t>；专业的咨询平台往往无法做到多领域的咨询</w:t>
            </w:r>
            <w:r w:rsidR="006732F9">
              <w:rPr>
                <w:rFonts w:ascii="宋体" w:hint="eastAsia"/>
                <w:i w:val="0"/>
                <w:noProof/>
                <w:color w:val="auto"/>
              </w:rPr>
              <w:t>。</w:t>
            </w:r>
          </w:p>
        </w:tc>
      </w:tr>
      <w:tr w:rsidR="00CD6E07" w14:paraId="2B40A2C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1E0FDD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538C79" w14:textId="43CDD035" w:rsidR="00CD6E07" w:rsidRPr="00D775FB" w:rsidRDefault="00D17032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>
              <w:rPr>
                <w:rFonts w:ascii="宋体" w:hint="eastAsia"/>
                <w:i w:val="0"/>
                <w:noProof/>
                <w:color w:val="auto"/>
              </w:rPr>
              <w:t>有线上咨询需求的网络用户</w:t>
            </w:r>
            <w:r w:rsidR="000752CD">
              <w:rPr>
                <w:rFonts w:ascii="宋体" w:hint="eastAsia"/>
                <w:i w:val="0"/>
                <w:noProof/>
                <w:color w:val="auto"/>
              </w:rPr>
              <w:t>、</w:t>
            </w:r>
            <w:r w:rsidR="00F43800">
              <w:rPr>
                <w:rFonts w:ascii="宋体" w:hint="eastAsia"/>
                <w:i w:val="0"/>
                <w:noProof/>
                <w:color w:val="auto"/>
              </w:rPr>
              <w:t>可以提供专业咨询的专家群体</w:t>
            </w:r>
            <w:r w:rsidR="00A051A4">
              <w:rPr>
                <w:rFonts w:ascii="宋体" w:hint="eastAsia"/>
                <w:i w:val="0"/>
                <w:noProof/>
                <w:color w:val="auto"/>
              </w:rPr>
              <w:t>。</w:t>
            </w:r>
          </w:p>
        </w:tc>
      </w:tr>
      <w:tr w:rsidR="00CD6E07" w14:paraId="251F030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B05A57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7974E4" w14:textId="4C584502" w:rsidR="00DE065C" w:rsidRDefault="003472F4" w:rsidP="00DE065C">
            <w:pPr>
              <w:pStyle w:val="a9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用户的专业性问题无法有保障地得到解决</w:t>
            </w:r>
            <w:r w:rsidR="00E554F7">
              <w:rPr>
                <w:rFonts w:hint="eastAsia"/>
                <w:noProof/>
              </w:rPr>
              <w:t>。</w:t>
            </w:r>
          </w:p>
          <w:p w14:paraId="10B05132" w14:textId="77777777" w:rsidR="00DE065C" w:rsidRDefault="003472F4" w:rsidP="00DE065C">
            <w:pPr>
              <w:pStyle w:val="a9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增加用户寻找权威</w:t>
            </w:r>
            <w:r w:rsidR="0037792E">
              <w:rPr>
                <w:rFonts w:hint="eastAsia"/>
                <w:noProof/>
              </w:rPr>
              <w:t>来源</w:t>
            </w:r>
            <w:r>
              <w:rPr>
                <w:rFonts w:hint="eastAsia"/>
                <w:noProof/>
              </w:rPr>
              <w:t>的负担</w:t>
            </w:r>
            <w:r w:rsidR="00E554F7">
              <w:rPr>
                <w:rFonts w:hint="eastAsia"/>
                <w:noProof/>
              </w:rPr>
              <w:t>。</w:t>
            </w:r>
          </w:p>
          <w:p w14:paraId="2D86BD75" w14:textId="0A542F81" w:rsidR="00051D1C" w:rsidRPr="00DE065C" w:rsidRDefault="00051D1C" w:rsidP="00DE065C">
            <w:pPr>
              <w:pStyle w:val="a9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专家群体在网络上传播专业知识，提供专业咨询的渠道较为缺乏。</w:t>
            </w:r>
          </w:p>
        </w:tc>
      </w:tr>
      <w:tr w:rsidR="00CD6E07" w14:paraId="5C166DC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C3EEFF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4831B" w14:textId="341CC1BA" w:rsidR="00E31853" w:rsidRPr="005168B9" w:rsidRDefault="00E31853" w:rsidP="00E31853">
            <w:pPr>
              <w:pStyle w:val="a9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设计一个线上交流平台，在保留用户之间交流功能的同时，</w:t>
            </w:r>
            <w:r w:rsidR="00D250B8">
              <w:rPr>
                <w:rFonts w:hint="eastAsia"/>
                <w:noProof/>
              </w:rPr>
              <w:t>邀请各领域专家入驻，</w:t>
            </w:r>
            <w:r>
              <w:rPr>
                <w:rFonts w:hint="eastAsia"/>
                <w:noProof/>
              </w:rPr>
              <w:t>着力于提供线上咨询服务。</w:t>
            </w:r>
          </w:p>
        </w:tc>
      </w:tr>
    </w:tbl>
    <w:p w14:paraId="30E712DC" w14:textId="02ACD59B" w:rsidR="00CD6E07" w:rsidRDefault="00CD6E07" w:rsidP="009957AD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01738337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BCB52B2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304929" w14:textId="4A1F5865" w:rsidR="00CD6E07" w:rsidRPr="008B7676" w:rsidRDefault="007D28FA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网络用户对专家咨询的需求</w:t>
            </w:r>
            <w:r w:rsidR="005C4841">
              <w:rPr>
                <w:rFonts w:ascii="宋体" w:hint="eastAsia"/>
                <w:i w:val="0"/>
                <w:noProof/>
                <w:color w:val="auto"/>
              </w:rPr>
              <w:t>，专家提供专业服务的需求</w:t>
            </w:r>
          </w:p>
        </w:tc>
      </w:tr>
      <w:tr w:rsidR="00CD6E07" w14:paraId="6937885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7D75E0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1FE240" w14:textId="0E407852" w:rsidR="00CD6E07" w:rsidRPr="008B7676" w:rsidRDefault="003F6D74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希望</w:t>
            </w:r>
            <w:r w:rsidR="001F41C1" w:rsidRPr="008B7676">
              <w:rPr>
                <w:rFonts w:ascii="宋体" w:hint="eastAsia"/>
                <w:i w:val="0"/>
                <w:noProof/>
                <w:color w:val="auto"/>
              </w:rPr>
              <w:t>可靠地解决专业性问题</w:t>
            </w:r>
            <w:r w:rsidRPr="008B7676">
              <w:rPr>
                <w:rFonts w:ascii="宋体" w:hint="eastAsia"/>
                <w:i w:val="0"/>
                <w:noProof/>
                <w:color w:val="auto"/>
              </w:rPr>
              <w:t>的用户</w:t>
            </w:r>
            <w:r w:rsidR="00B63FC1">
              <w:rPr>
                <w:rFonts w:ascii="宋体" w:hint="eastAsia"/>
                <w:i w:val="0"/>
                <w:noProof/>
                <w:color w:val="auto"/>
              </w:rPr>
              <w:t>，希望传播专业知识、提供专业咨询的专家群体</w:t>
            </w:r>
          </w:p>
        </w:tc>
      </w:tr>
      <w:tr w:rsidR="00CD6E07" w14:paraId="06DA538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7567D1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1C6EFA" w14:textId="2F42B288" w:rsidR="00CD6E07" w:rsidRPr="008B7676" w:rsidRDefault="000D6431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>
              <w:rPr>
                <w:rFonts w:ascii="宋体" w:hint="eastAsia"/>
                <w:i w:val="0"/>
                <w:noProof/>
                <w:color w:val="auto"/>
              </w:rPr>
              <w:t>多领域一对一</w:t>
            </w:r>
            <w:r w:rsidR="00B01DD3" w:rsidRPr="008B7676">
              <w:rPr>
                <w:rFonts w:ascii="宋体" w:hint="eastAsia"/>
                <w:i w:val="0"/>
                <w:noProof/>
                <w:color w:val="auto"/>
              </w:rPr>
              <w:t>咨询</w:t>
            </w:r>
            <w:r w:rsidR="001F41C1" w:rsidRPr="008B7676">
              <w:rPr>
                <w:rFonts w:ascii="宋体" w:hint="eastAsia"/>
                <w:i w:val="0"/>
                <w:noProof/>
                <w:color w:val="auto"/>
              </w:rPr>
              <w:t>平台</w:t>
            </w:r>
          </w:p>
        </w:tc>
      </w:tr>
      <w:tr w:rsidR="00CD6E07" w14:paraId="603587C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C3FCD4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C6F1C2" w14:textId="0AA7F2E7" w:rsidR="00CD6E07" w:rsidRPr="008B7676" w:rsidRDefault="00B01DD3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提供有保障的权威来源，解决用户的咨询需求</w:t>
            </w:r>
          </w:p>
        </w:tc>
      </w:tr>
      <w:tr w:rsidR="00CD6E07" w14:paraId="1AA70C7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A6BCAE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11B75" w14:textId="78005055" w:rsidR="00CD6E07" w:rsidRPr="008B7676" w:rsidRDefault="007D28FA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一般</w:t>
            </w:r>
            <w:r w:rsidR="001F41C1" w:rsidRPr="008B7676">
              <w:rPr>
                <w:rFonts w:ascii="宋体" w:hint="eastAsia"/>
                <w:i w:val="0"/>
                <w:noProof/>
                <w:color w:val="auto"/>
              </w:rPr>
              <w:t>聚焦于用户之间交流的</w:t>
            </w:r>
            <w:r w:rsidRPr="008B7676">
              <w:rPr>
                <w:rFonts w:ascii="宋体" w:hint="eastAsia"/>
                <w:i w:val="0"/>
                <w:noProof/>
                <w:color w:val="auto"/>
              </w:rPr>
              <w:t>线上平台</w:t>
            </w:r>
            <w:r w:rsidR="007E3660">
              <w:rPr>
                <w:rFonts w:ascii="宋体" w:hint="eastAsia"/>
                <w:i w:val="0"/>
                <w:noProof/>
                <w:color w:val="auto"/>
              </w:rPr>
              <w:t>和仅仅提供单一领域咨询的平台</w:t>
            </w:r>
          </w:p>
        </w:tc>
      </w:tr>
      <w:tr w:rsidR="00CD6E07" w14:paraId="0E144CC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9699C6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95FCE9" w14:textId="6DB8901F" w:rsidR="00CD6E07" w:rsidRPr="008B7676" w:rsidRDefault="006233A3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8B7676">
              <w:rPr>
                <w:rFonts w:ascii="宋体" w:hint="eastAsia"/>
                <w:i w:val="0"/>
                <w:noProof/>
                <w:color w:val="auto"/>
              </w:rPr>
              <w:t>专注于</w:t>
            </w:r>
            <w:r w:rsidR="00F573B2">
              <w:rPr>
                <w:rFonts w:ascii="宋体" w:hint="eastAsia"/>
                <w:i w:val="0"/>
                <w:noProof/>
                <w:color w:val="auto"/>
              </w:rPr>
              <w:t>多领域</w:t>
            </w:r>
            <w:r w:rsidRPr="008B7676">
              <w:rPr>
                <w:rFonts w:ascii="宋体" w:hint="eastAsia"/>
                <w:i w:val="0"/>
                <w:noProof/>
                <w:color w:val="auto"/>
              </w:rPr>
              <w:t>咨询功能，同时也满足用户之间的交流</w:t>
            </w:r>
            <w:r w:rsidR="002E01DE" w:rsidRPr="008B7676">
              <w:rPr>
                <w:rFonts w:ascii="宋体" w:hint="eastAsia"/>
                <w:i w:val="0"/>
                <w:noProof/>
                <w:color w:val="auto"/>
              </w:rPr>
              <w:t>、用户与专家互动的</w:t>
            </w:r>
            <w:r w:rsidR="00DD03AD" w:rsidRPr="008B7676">
              <w:rPr>
                <w:rFonts w:ascii="宋体" w:hint="eastAsia"/>
                <w:i w:val="0"/>
                <w:noProof/>
                <w:color w:val="auto"/>
              </w:rPr>
              <w:t>需求</w:t>
            </w:r>
          </w:p>
        </w:tc>
      </w:tr>
    </w:tbl>
    <w:p w14:paraId="3BD22D1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14:paraId="3AACA62E" w14:textId="03C2DEDC" w:rsidR="007B592A" w:rsidRPr="002A2CEC" w:rsidRDefault="002A2CEC" w:rsidP="00F43800">
      <w:pPr>
        <w:pStyle w:val="InfoBlue"/>
        <w:rPr>
          <w:rFonts w:ascii="宋体"/>
          <w:i w:val="0"/>
          <w:noProof/>
          <w:color w:val="auto"/>
        </w:rPr>
      </w:pPr>
      <w:r>
        <w:rPr>
          <w:rFonts w:ascii="宋体"/>
          <w:i w:val="0"/>
          <w:noProof/>
          <w:color w:val="auto"/>
        </w:rPr>
        <w:tab/>
      </w:r>
      <w:r w:rsidR="007B592A" w:rsidRPr="002A2CEC">
        <w:rPr>
          <w:rFonts w:ascii="宋体" w:hint="eastAsia"/>
          <w:i w:val="0"/>
          <w:noProof/>
          <w:color w:val="auto"/>
        </w:rPr>
        <w:t>本节介绍多领域一对一咨询平台的目标用户。</w:t>
      </w:r>
      <w:r w:rsidR="009426FD" w:rsidRPr="002A2CEC">
        <w:rPr>
          <w:rFonts w:ascii="宋体" w:hint="eastAsia"/>
          <w:i w:val="0"/>
          <w:noProof/>
          <w:color w:val="auto"/>
        </w:rPr>
        <w:t>多领域一对一咨询平台的用户有</w:t>
      </w:r>
      <w:r w:rsidR="00020257" w:rsidRPr="002A2CEC">
        <w:rPr>
          <w:rFonts w:ascii="宋体" w:hint="eastAsia"/>
          <w:i w:val="0"/>
          <w:noProof/>
          <w:color w:val="auto"/>
        </w:rPr>
        <w:t>两种类型：</w:t>
      </w:r>
      <w:r w:rsidR="00DD35F5" w:rsidRPr="002A2CEC">
        <w:rPr>
          <w:rFonts w:ascii="宋体" w:hint="eastAsia"/>
          <w:i w:val="0"/>
          <w:noProof/>
          <w:color w:val="auto"/>
        </w:rPr>
        <w:t>希望进行线上咨询的用户以及希望提供专业服务的专家</w:t>
      </w:r>
      <w:r w:rsidR="00F43800" w:rsidRPr="002A2CEC">
        <w:rPr>
          <w:rFonts w:ascii="宋体" w:hint="eastAsia"/>
          <w:i w:val="0"/>
          <w:noProof/>
          <w:color w:val="auto"/>
        </w:rPr>
        <w:t>。</w:t>
      </w:r>
    </w:p>
    <w:p w14:paraId="2F0C1B11" w14:textId="6FCDFDAF" w:rsidR="00CD6E07" w:rsidRDefault="003C0D69" w:rsidP="00E747C7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5D229A8B" w14:textId="65A65B4E" w:rsidR="002D6002" w:rsidRPr="00131269" w:rsidRDefault="00241691" w:rsidP="00C01C6D">
      <w:pPr>
        <w:pStyle w:val="InfoBlue"/>
        <w:tabs>
          <w:tab w:val="clear" w:pos="540"/>
          <w:tab w:val="clear" w:pos="1260"/>
          <w:tab w:val="left" w:pos="260"/>
        </w:tabs>
        <w:rPr>
          <w:rFonts w:ascii="宋体"/>
          <w:i w:val="0"/>
          <w:noProof/>
          <w:color w:val="auto"/>
        </w:rPr>
      </w:pPr>
      <w:r>
        <w:rPr>
          <w:rFonts w:ascii="宋体"/>
          <w:i w:val="0"/>
          <w:noProof/>
          <w:color w:val="auto"/>
        </w:rPr>
        <w:tab/>
      </w:r>
      <w:r w:rsidR="00C01C6D">
        <w:rPr>
          <w:rFonts w:ascii="宋体"/>
          <w:i w:val="0"/>
          <w:noProof/>
          <w:color w:val="auto"/>
        </w:rPr>
        <w:tab/>
      </w:r>
      <w:r w:rsidR="00CC36E8" w:rsidRPr="00131269">
        <w:rPr>
          <w:rFonts w:ascii="宋体"/>
          <w:i w:val="0"/>
          <w:noProof/>
          <w:color w:val="auto"/>
        </w:rPr>
        <w:t>多领域一对一咨询平台的目标市场为互联网知识分享市场，该市场已经存在一些知名的咨询平台，比如知乎和名医网等。然而，这些平台的问题在于无法同时兼顾专业性和领域的广泛性，这就给用户在寻找高质量咨询的过程中带来了困扰。</w:t>
      </w:r>
    </w:p>
    <w:p w14:paraId="54B0FBE4" w14:textId="2020442C" w:rsidR="00C01C6D" w:rsidRDefault="00AF0E54" w:rsidP="00C01C6D">
      <w:pPr>
        <w:pStyle w:val="InfoBlue"/>
        <w:tabs>
          <w:tab w:val="clear" w:pos="540"/>
          <w:tab w:val="clear" w:pos="1260"/>
          <w:tab w:val="left" w:pos="140"/>
        </w:tabs>
        <w:rPr>
          <w:rFonts w:ascii="宋体"/>
          <w:i w:val="0"/>
          <w:noProof/>
          <w:color w:val="auto"/>
        </w:rPr>
      </w:pPr>
      <w:r>
        <w:rPr>
          <w:rFonts w:ascii="宋体"/>
          <w:i w:val="0"/>
          <w:noProof/>
          <w:color w:val="auto"/>
        </w:rPr>
        <w:tab/>
      </w:r>
      <w:r w:rsidR="00C01C6D">
        <w:rPr>
          <w:rFonts w:ascii="宋体"/>
          <w:i w:val="0"/>
          <w:noProof/>
          <w:color w:val="auto"/>
        </w:rPr>
        <w:tab/>
      </w:r>
      <w:r w:rsidR="00CF355E" w:rsidRPr="00131269">
        <w:rPr>
          <w:rFonts w:ascii="宋体"/>
          <w:i w:val="0"/>
          <w:noProof/>
          <w:color w:val="auto"/>
        </w:rPr>
        <w:t>为了满足用户对于专业性咨询的需求，多领域一对一咨询平台的开发团队专注于打造一个多领域、强专业性的线上咨询平台。</w:t>
      </w:r>
      <w:r w:rsidR="00D43CF2" w:rsidRPr="00131269">
        <w:rPr>
          <w:rFonts w:ascii="宋体" w:hint="eastAsia"/>
          <w:i w:val="0"/>
          <w:noProof/>
          <w:color w:val="auto"/>
        </w:rPr>
        <w:t>希望</w:t>
      </w:r>
      <w:r w:rsidR="00D43CF2" w:rsidRPr="00131269">
        <w:rPr>
          <w:rFonts w:ascii="宋体"/>
          <w:i w:val="0"/>
          <w:noProof/>
          <w:color w:val="auto"/>
        </w:rPr>
        <w:t>在互联网知识分享市场中填补已有市场对于这一类平台的空白。</w:t>
      </w:r>
    </w:p>
    <w:p w14:paraId="29C2DB74" w14:textId="4C5DB592" w:rsidR="00996928" w:rsidRPr="00071A5E" w:rsidRDefault="00C01C6D" w:rsidP="00071A5E">
      <w:pPr>
        <w:pStyle w:val="InfoBlue"/>
        <w:tabs>
          <w:tab w:val="clear" w:pos="540"/>
          <w:tab w:val="clear" w:pos="1260"/>
          <w:tab w:val="left" w:pos="460"/>
        </w:tabs>
        <w:rPr>
          <w:rFonts w:ascii="宋体" w:hint="eastAsia"/>
          <w:i w:val="0"/>
          <w:noProof/>
          <w:color w:val="auto"/>
        </w:rPr>
      </w:pPr>
      <w:r>
        <w:rPr>
          <w:rFonts w:ascii="宋体"/>
          <w:i w:val="0"/>
          <w:noProof/>
          <w:color w:val="auto"/>
        </w:rPr>
        <w:tab/>
      </w:r>
      <w:r>
        <w:rPr>
          <w:rFonts w:ascii="宋体"/>
          <w:i w:val="0"/>
          <w:noProof/>
          <w:color w:val="auto"/>
        </w:rPr>
        <w:tab/>
      </w:r>
      <w:r w:rsidR="00CF355E" w:rsidRPr="00131269">
        <w:rPr>
          <w:rFonts w:ascii="宋体"/>
          <w:i w:val="0"/>
          <w:noProof/>
          <w:color w:val="auto"/>
        </w:rPr>
        <w:t>团队一直关注并把握用户的需求，结合用户对于线上交流平台的喜好，不断探索和提供灵活多样的咨询与互动形式。</w:t>
      </w:r>
      <w:r w:rsidR="00343289" w:rsidRPr="00131269">
        <w:rPr>
          <w:rFonts w:ascii="宋体"/>
          <w:i w:val="0"/>
          <w:noProof/>
          <w:color w:val="auto"/>
        </w:rPr>
        <w:t>希望通过持续的创新和优化，为用户提供更优质的咨询体验，成为用户信赖的知识分享</w:t>
      </w:r>
      <w:r w:rsidR="00343289" w:rsidRPr="00131269">
        <w:rPr>
          <w:rFonts w:ascii="宋体"/>
          <w:i w:val="0"/>
          <w:noProof/>
          <w:color w:val="auto"/>
        </w:rPr>
        <w:lastRenderedPageBreak/>
        <w:t>平台之一。同时，平台也希望与专业领域的专家和机构建立紧密的合作关系，共同推进知识的传播和分享。</w:t>
      </w:r>
    </w:p>
    <w:p w14:paraId="3F3F2EAF" w14:textId="066D76F6" w:rsidR="00CD6E07" w:rsidRDefault="00CD6E07" w:rsidP="00F97A48">
      <w:pPr>
        <w:pStyle w:val="2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p w14:paraId="539F6DD9" w14:textId="77777777" w:rsidR="00813BD9" w:rsidRPr="00813BD9" w:rsidRDefault="00813BD9" w:rsidP="00813BD9">
      <w:pPr>
        <w:rPr>
          <w:rFonts w:hint="eastAsia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4EC5159E" w14:textId="77777777">
        <w:tc>
          <w:tcPr>
            <w:tcW w:w="2520" w:type="dxa"/>
            <w:shd w:val="solid" w:color="000000" w:fill="FFFFFF"/>
          </w:tcPr>
          <w:p w14:paraId="75EEB5DB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61C37AEF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234FFDB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6FEE2ACA" w14:textId="77777777">
        <w:tc>
          <w:tcPr>
            <w:tcW w:w="2520" w:type="dxa"/>
          </w:tcPr>
          <w:p w14:paraId="79DB3AD1" w14:textId="5C19548D" w:rsidR="00AD4EA6" w:rsidRDefault="00AD4EA6">
            <w:pPr>
              <w:pStyle w:val="a9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880" w:type="dxa"/>
          </w:tcPr>
          <w:p w14:paraId="6A6C5DC2" w14:textId="1325A21A" w:rsidR="00CD6E07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多领域一对一咨询平台的开发人员</w:t>
            </w:r>
          </w:p>
        </w:tc>
        <w:tc>
          <w:tcPr>
            <w:tcW w:w="3060" w:type="dxa"/>
          </w:tcPr>
          <w:p w14:paraId="271F1ED2" w14:textId="0D28C9C3" w:rsidR="00CD6E07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进行项目的开发</w:t>
            </w:r>
            <w:r w:rsidR="008063AD">
              <w:rPr>
                <w:rFonts w:ascii="宋体" w:hint="eastAsia"/>
                <w:i w:val="0"/>
                <w:color w:val="auto"/>
              </w:rPr>
              <w:t>测试</w:t>
            </w:r>
            <w:r w:rsidRPr="00EA613E">
              <w:rPr>
                <w:rFonts w:ascii="宋体" w:hint="eastAsia"/>
                <w:i w:val="0"/>
                <w:color w:val="auto"/>
              </w:rPr>
              <w:t>，实现需求。</w:t>
            </w:r>
          </w:p>
        </w:tc>
      </w:tr>
      <w:tr w:rsidR="00F43800" w14:paraId="61AD3978" w14:textId="77777777">
        <w:tc>
          <w:tcPr>
            <w:tcW w:w="2520" w:type="dxa"/>
          </w:tcPr>
          <w:p w14:paraId="4D2115B4" w14:textId="62C56E09" w:rsidR="00F43800" w:rsidRDefault="00D02C28">
            <w:pPr>
              <w:pStyle w:val="a9"/>
              <w:ind w:left="0"/>
            </w:pPr>
            <w:r>
              <w:rPr>
                <w:rFonts w:hint="eastAsia"/>
              </w:rPr>
              <w:t>普通</w:t>
            </w:r>
            <w:r w:rsidR="001D6334">
              <w:rPr>
                <w:rFonts w:hint="eastAsia"/>
              </w:rPr>
              <w:t>用户</w:t>
            </w:r>
          </w:p>
        </w:tc>
        <w:tc>
          <w:tcPr>
            <w:tcW w:w="2880" w:type="dxa"/>
          </w:tcPr>
          <w:p w14:paraId="094A8970" w14:textId="2072BE1C" w:rsidR="00F43800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多领域一对一咨询平台的</w:t>
            </w:r>
            <w:r w:rsidR="00D02C28">
              <w:rPr>
                <w:rFonts w:ascii="宋体" w:hint="eastAsia"/>
                <w:i w:val="0"/>
                <w:color w:val="auto"/>
              </w:rPr>
              <w:t>非专家</w:t>
            </w:r>
            <w:r w:rsidRPr="00EA613E">
              <w:rPr>
                <w:rFonts w:ascii="宋体" w:hint="eastAsia"/>
                <w:i w:val="0"/>
                <w:color w:val="auto"/>
              </w:rPr>
              <w:t>用户</w:t>
            </w:r>
          </w:p>
        </w:tc>
        <w:tc>
          <w:tcPr>
            <w:tcW w:w="3060" w:type="dxa"/>
          </w:tcPr>
          <w:p w14:paraId="0B8753F9" w14:textId="3FBAF08D" w:rsidR="00F43800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使用多领域一对一咨询平台进行专业知识的咨询，有保障地满足需求。</w:t>
            </w:r>
          </w:p>
        </w:tc>
      </w:tr>
      <w:tr w:rsidR="001D6334" w14:paraId="71318D7F" w14:textId="77777777">
        <w:tc>
          <w:tcPr>
            <w:tcW w:w="2520" w:type="dxa"/>
          </w:tcPr>
          <w:p w14:paraId="094D6056" w14:textId="2F278F4E" w:rsidR="001D6334" w:rsidRDefault="00DA1F65">
            <w:pPr>
              <w:pStyle w:val="a9"/>
              <w:ind w:left="0"/>
            </w:pPr>
            <w:r>
              <w:rPr>
                <w:rFonts w:hint="eastAsia"/>
              </w:rPr>
              <w:t>入驻</w:t>
            </w:r>
            <w:r w:rsidR="001D6334">
              <w:rPr>
                <w:rFonts w:hint="eastAsia"/>
              </w:rPr>
              <w:t>专家</w:t>
            </w:r>
          </w:p>
        </w:tc>
        <w:tc>
          <w:tcPr>
            <w:tcW w:w="2880" w:type="dxa"/>
          </w:tcPr>
          <w:p w14:paraId="7875804E" w14:textId="4627A477" w:rsidR="001D6334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多领域一对一咨询平台中的入驻专家</w:t>
            </w:r>
          </w:p>
        </w:tc>
        <w:tc>
          <w:tcPr>
            <w:tcW w:w="3060" w:type="dxa"/>
          </w:tcPr>
          <w:p w14:paraId="4EC831F6" w14:textId="4AD97729" w:rsidR="001D6334" w:rsidRPr="00EA613E" w:rsidRDefault="001D6334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EA613E">
              <w:rPr>
                <w:rFonts w:ascii="宋体" w:hint="eastAsia"/>
                <w:i w:val="0"/>
                <w:color w:val="auto"/>
              </w:rPr>
              <w:t>使用多领域一对一咨询平台</w:t>
            </w:r>
            <w:r w:rsidR="00136B6D" w:rsidRPr="00EA613E">
              <w:rPr>
                <w:rFonts w:ascii="宋体" w:hint="eastAsia"/>
                <w:i w:val="0"/>
                <w:color w:val="auto"/>
              </w:rPr>
              <w:t>提供咨询服务，发布权威文章或动态，向大众传播专业知识。</w:t>
            </w:r>
          </w:p>
        </w:tc>
      </w:tr>
      <w:tr w:rsidR="00234539" w14:paraId="5B4A736A" w14:textId="77777777">
        <w:tc>
          <w:tcPr>
            <w:tcW w:w="2520" w:type="dxa"/>
          </w:tcPr>
          <w:p w14:paraId="2C242D0D" w14:textId="1B8F03FC" w:rsidR="00234539" w:rsidRDefault="00234539">
            <w:pPr>
              <w:pStyle w:val="a9"/>
              <w:ind w:left="0"/>
            </w:pPr>
            <w:r>
              <w:rPr>
                <w:rFonts w:hint="eastAsia"/>
              </w:rPr>
              <w:t>审核人员</w:t>
            </w:r>
          </w:p>
        </w:tc>
        <w:tc>
          <w:tcPr>
            <w:tcW w:w="2880" w:type="dxa"/>
          </w:tcPr>
          <w:p w14:paraId="02E118E7" w14:textId="073211D5" w:rsidR="00234539" w:rsidRPr="00EA613E" w:rsidRDefault="00234539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多领域一对一咨询平台的审核人员</w:t>
            </w:r>
          </w:p>
        </w:tc>
        <w:tc>
          <w:tcPr>
            <w:tcW w:w="3060" w:type="dxa"/>
          </w:tcPr>
          <w:p w14:paraId="10850CD8" w14:textId="1D1104FA" w:rsidR="00234539" w:rsidRPr="00EA613E" w:rsidRDefault="00234539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对申请入驻的专家其背景资料</w:t>
            </w:r>
            <w:r w:rsidR="00346217">
              <w:rPr>
                <w:rFonts w:ascii="宋体" w:hint="eastAsia"/>
                <w:i w:val="0"/>
                <w:color w:val="auto"/>
              </w:rPr>
              <w:t>进行</w:t>
            </w:r>
            <w:r>
              <w:rPr>
                <w:rFonts w:ascii="宋体" w:hint="eastAsia"/>
                <w:i w:val="0"/>
                <w:color w:val="auto"/>
              </w:rPr>
              <w:t>审核，确保专业性，提供可靠的服务。</w:t>
            </w:r>
          </w:p>
        </w:tc>
      </w:tr>
    </w:tbl>
    <w:p w14:paraId="6FF85B3E" w14:textId="4A28D77F" w:rsidR="00CD6E07" w:rsidRDefault="00CD6E07" w:rsidP="00F86D47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64F58BE7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25D1582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B2FA91B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1E7761F4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F2288D" w14:paraId="31EE25B9" w14:textId="77777777">
        <w:trPr>
          <w:trHeight w:val="976"/>
        </w:trPr>
        <w:tc>
          <w:tcPr>
            <w:tcW w:w="2520" w:type="dxa"/>
          </w:tcPr>
          <w:p w14:paraId="2859F4A9" w14:textId="0FA7542A" w:rsidR="00F2288D" w:rsidRDefault="004C57A3">
            <w:pPr>
              <w:pStyle w:val="a9"/>
              <w:ind w:left="0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2817" w:type="dxa"/>
          </w:tcPr>
          <w:p w14:paraId="1E0BB80F" w14:textId="4ED3E40B" w:rsidR="00F2288D" w:rsidRPr="000970C0" w:rsidRDefault="004C57A3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970C0">
              <w:rPr>
                <w:rFonts w:ascii="宋体" w:hint="eastAsia"/>
                <w:i w:val="0"/>
                <w:color w:val="auto"/>
              </w:rPr>
              <w:t>享受平台的交流、咨询、分享功能。</w:t>
            </w:r>
          </w:p>
        </w:tc>
        <w:tc>
          <w:tcPr>
            <w:tcW w:w="3024" w:type="dxa"/>
          </w:tcPr>
          <w:p w14:paraId="42A0E7EC" w14:textId="060C3235" w:rsidR="00F2288D" w:rsidRPr="000970C0" w:rsidRDefault="004C57A3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970C0">
              <w:rPr>
                <w:rFonts w:ascii="宋体" w:hint="eastAsia"/>
                <w:i w:val="0"/>
                <w:color w:val="auto"/>
              </w:rPr>
              <w:t>普通用户</w:t>
            </w:r>
          </w:p>
        </w:tc>
      </w:tr>
      <w:tr w:rsidR="00F2288D" w14:paraId="61AC1C52" w14:textId="77777777">
        <w:trPr>
          <w:trHeight w:val="976"/>
        </w:trPr>
        <w:tc>
          <w:tcPr>
            <w:tcW w:w="2520" w:type="dxa"/>
          </w:tcPr>
          <w:p w14:paraId="57355D73" w14:textId="2B006A7F" w:rsidR="00F2288D" w:rsidRDefault="004C57A3">
            <w:pPr>
              <w:pStyle w:val="a9"/>
              <w:ind w:left="0"/>
            </w:pPr>
            <w:r>
              <w:rPr>
                <w:rFonts w:hint="eastAsia"/>
              </w:rPr>
              <w:t>专家</w:t>
            </w:r>
          </w:p>
        </w:tc>
        <w:tc>
          <w:tcPr>
            <w:tcW w:w="2817" w:type="dxa"/>
          </w:tcPr>
          <w:p w14:paraId="354EE5E3" w14:textId="481C1B84" w:rsidR="00F2288D" w:rsidRPr="000970C0" w:rsidRDefault="00DA1F65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970C0">
              <w:rPr>
                <w:rFonts w:ascii="宋体" w:hint="eastAsia"/>
                <w:i w:val="0"/>
                <w:color w:val="auto"/>
              </w:rPr>
              <w:t>在平台上提供咨询服务，分享专业知识</w:t>
            </w:r>
            <w:r w:rsidR="000D6322">
              <w:rPr>
                <w:rFonts w:ascii="宋体" w:hint="eastAsia"/>
                <w:i w:val="0"/>
                <w:color w:val="auto"/>
              </w:rPr>
              <w:t>。</w:t>
            </w:r>
          </w:p>
        </w:tc>
        <w:tc>
          <w:tcPr>
            <w:tcW w:w="3024" w:type="dxa"/>
          </w:tcPr>
          <w:p w14:paraId="2ED5F887" w14:textId="13AA6A64" w:rsidR="00F2288D" w:rsidRPr="000970C0" w:rsidRDefault="00DA1F65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0970C0">
              <w:rPr>
                <w:rFonts w:ascii="宋体" w:hint="eastAsia"/>
                <w:i w:val="0"/>
                <w:color w:val="auto"/>
              </w:rPr>
              <w:t>入驻专家</w:t>
            </w:r>
          </w:p>
        </w:tc>
      </w:tr>
      <w:tr w:rsidR="006F53CE" w14:paraId="7A94F076" w14:textId="77777777">
        <w:trPr>
          <w:trHeight w:val="976"/>
        </w:trPr>
        <w:tc>
          <w:tcPr>
            <w:tcW w:w="2520" w:type="dxa"/>
          </w:tcPr>
          <w:p w14:paraId="2D176E84" w14:textId="0B506761" w:rsidR="006F53CE" w:rsidRDefault="00907B5D">
            <w:pPr>
              <w:pStyle w:val="a9"/>
              <w:ind w:left="0"/>
            </w:pPr>
            <w:r>
              <w:rPr>
                <w:rFonts w:hint="eastAsia"/>
              </w:rPr>
              <w:t>平台</w:t>
            </w:r>
            <w:r w:rsidR="006F53CE">
              <w:rPr>
                <w:rFonts w:hint="eastAsia"/>
              </w:rPr>
              <w:t>管理员</w:t>
            </w:r>
          </w:p>
        </w:tc>
        <w:tc>
          <w:tcPr>
            <w:tcW w:w="2817" w:type="dxa"/>
          </w:tcPr>
          <w:p w14:paraId="76F77ADE" w14:textId="4056ED46" w:rsidR="006F53CE" w:rsidRPr="000970C0" w:rsidRDefault="006F53CE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负责维持平台的运营、优化，以及审核</w:t>
            </w:r>
            <w:r w:rsidR="005F6025">
              <w:rPr>
                <w:rFonts w:ascii="宋体" w:hint="eastAsia"/>
                <w:i w:val="0"/>
                <w:color w:val="auto"/>
              </w:rPr>
              <w:t>专家资料</w:t>
            </w:r>
            <w:r w:rsidR="000D6322">
              <w:rPr>
                <w:rFonts w:ascii="宋体" w:hint="eastAsia"/>
                <w:i w:val="0"/>
                <w:color w:val="auto"/>
              </w:rPr>
              <w:t>。</w:t>
            </w:r>
          </w:p>
        </w:tc>
        <w:tc>
          <w:tcPr>
            <w:tcW w:w="3024" w:type="dxa"/>
          </w:tcPr>
          <w:p w14:paraId="0F318A57" w14:textId="4997C524" w:rsidR="006F53CE" w:rsidRPr="000970C0" w:rsidRDefault="00E36656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审核人员，开发人员</w:t>
            </w:r>
          </w:p>
        </w:tc>
      </w:tr>
    </w:tbl>
    <w:p w14:paraId="38F71A6B" w14:textId="77777777" w:rsidR="00CD6E07" w:rsidRDefault="00CD6E07" w:rsidP="00BB07B2">
      <w:pPr>
        <w:pStyle w:val="a9"/>
        <w:ind w:left="0"/>
        <w:rPr>
          <w:rFonts w:hint="eastAsia"/>
        </w:rPr>
      </w:pPr>
    </w:p>
    <w:p w14:paraId="2E55FFA7" w14:textId="74E894C8" w:rsidR="00CD6E07" w:rsidRDefault="00CD6E07" w:rsidP="00084742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529"/>
        <w:gridCol w:w="1711"/>
        <w:gridCol w:w="90"/>
        <w:gridCol w:w="2430"/>
      </w:tblGrid>
      <w:tr w:rsidR="00CD6E07" w14:paraId="69738D86" w14:textId="77777777" w:rsidTr="00687089">
        <w:tc>
          <w:tcPr>
            <w:tcW w:w="2808" w:type="dxa"/>
            <w:shd w:val="solid" w:color="000000" w:fill="FFFFFF"/>
          </w:tcPr>
          <w:p w14:paraId="343D66A9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329835B1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529" w:type="dxa"/>
            <w:shd w:val="solid" w:color="000000" w:fill="FFFFFF"/>
          </w:tcPr>
          <w:p w14:paraId="1450880B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711" w:type="dxa"/>
            <w:shd w:val="solid" w:color="000000" w:fill="FFFFFF"/>
          </w:tcPr>
          <w:p w14:paraId="707FBF12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FD214C4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16A59336" w14:textId="77777777" w:rsidTr="00687089">
        <w:tc>
          <w:tcPr>
            <w:tcW w:w="2808" w:type="dxa"/>
          </w:tcPr>
          <w:p w14:paraId="1109444B" w14:textId="044B3D56" w:rsidR="00CD6E07" w:rsidRDefault="00687089">
            <w:pPr>
              <w:pStyle w:val="a9"/>
              <w:ind w:left="0"/>
            </w:pPr>
            <w:r>
              <w:rPr>
                <w:rFonts w:hint="eastAsia"/>
              </w:rPr>
              <w:t>用户</w:t>
            </w:r>
            <w:r w:rsidR="0055706F">
              <w:rPr>
                <w:rFonts w:hint="eastAsia"/>
              </w:rPr>
              <w:t>账号的创建维护</w:t>
            </w:r>
          </w:p>
        </w:tc>
        <w:tc>
          <w:tcPr>
            <w:tcW w:w="900" w:type="dxa"/>
          </w:tcPr>
          <w:p w14:paraId="2B8DB954" w14:textId="02A59570" w:rsidR="00CD6E07" w:rsidRDefault="00687089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529" w:type="dxa"/>
          </w:tcPr>
          <w:p w14:paraId="770B9B50" w14:textId="5893176A" w:rsidR="00CD6E07" w:rsidRDefault="00687089">
            <w:pPr>
              <w:pStyle w:val="a9"/>
              <w:ind w:left="0"/>
            </w:pPr>
            <w:r>
              <w:rPr>
                <w:rFonts w:hint="eastAsia"/>
              </w:rPr>
              <w:t>保证注册登录的过程中不会有数据隐私的泄露，同时平台应识别不同账号属于普通用户</w:t>
            </w:r>
            <w:r w:rsidR="00942D57">
              <w:rPr>
                <w:rFonts w:hint="eastAsia"/>
              </w:rPr>
              <w:t>还是</w:t>
            </w:r>
            <w:r>
              <w:rPr>
                <w:rFonts w:hint="eastAsia"/>
              </w:rPr>
              <w:t>专家</w:t>
            </w:r>
            <w:r w:rsidR="00953111">
              <w:rPr>
                <w:rFonts w:hint="eastAsia"/>
              </w:rPr>
              <w:t>。</w:t>
            </w:r>
          </w:p>
        </w:tc>
        <w:tc>
          <w:tcPr>
            <w:tcW w:w="1801" w:type="dxa"/>
            <w:gridSpan w:val="2"/>
          </w:tcPr>
          <w:p w14:paraId="13523710" w14:textId="4814483E" w:rsidR="00CD6E07" w:rsidRDefault="004406D8">
            <w:pPr>
              <w:pStyle w:val="a9"/>
              <w:ind w:left="0"/>
            </w:pPr>
            <w:r>
              <w:rPr>
                <w:rFonts w:hint="eastAsia"/>
              </w:rPr>
              <w:t>尚未实现</w:t>
            </w:r>
          </w:p>
        </w:tc>
        <w:tc>
          <w:tcPr>
            <w:tcW w:w="2430" w:type="dxa"/>
          </w:tcPr>
          <w:p w14:paraId="541722F9" w14:textId="7CCAB289" w:rsidR="00CD6E07" w:rsidRDefault="00146A19">
            <w:pPr>
              <w:pStyle w:val="a9"/>
              <w:ind w:left="0"/>
            </w:pPr>
            <w:r>
              <w:rPr>
                <w:rFonts w:hint="eastAsia"/>
              </w:rPr>
              <w:t>团队合作</w:t>
            </w:r>
            <w:r w:rsidR="007B4FEC">
              <w:rPr>
                <w:rFonts w:hint="eastAsia"/>
              </w:rPr>
              <w:t>搭建相关数据库，做好对接工作。</w:t>
            </w:r>
          </w:p>
        </w:tc>
      </w:tr>
      <w:tr w:rsidR="00465259" w14:paraId="0556D260" w14:textId="77777777" w:rsidTr="00687089">
        <w:tc>
          <w:tcPr>
            <w:tcW w:w="2808" w:type="dxa"/>
          </w:tcPr>
          <w:p w14:paraId="7A905E7E" w14:textId="4C9F8C44" w:rsidR="00465259" w:rsidRDefault="00687089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平台的付费咨询功能</w:t>
            </w:r>
          </w:p>
        </w:tc>
        <w:tc>
          <w:tcPr>
            <w:tcW w:w="900" w:type="dxa"/>
          </w:tcPr>
          <w:p w14:paraId="0F85F4B9" w14:textId="77142E2A" w:rsidR="00465259" w:rsidRDefault="004406D8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529" w:type="dxa"/>
          </w:tcPr>
          <w:p w14:paraId="210A14E2" w14:textId="79208F87" w:rsidR="00465259" w:rsidRDefault="008A3C2F">
            <w:pPr>
              <w:pStyle w:val="a9"/>
              <w:ind w:left="0"/>
            </w:pPr>
            <w:r w:rsidRPr="008A3C2F">
              <w:rPr>
                <w:rFonts w:hint="eastAsia"/>
              </w:rPr>
              <w:t>实现多样化且专业化的咨询功能，包括除普通聊天咨询以外的语音咨询、悬赏咨询、智能咨询等功能，针对用户的不同需求更新维护多种功能</w:t>
            </w:r>
            <w:r w:rsidR="00FC5685">
              <w:rPr>
                <w:rFonts w:hint="eastAsia"/>
              </w:rPr>
              <w:t>。</w:t>
            </w:r>
          </w:p>
        </w:tc>
        <w:tc>
          <w:tcPr>
            <w:tcW w:w="1801" w:type="dxa"/>
            <w:gridSpan w:val="2"/>
          </w:tcPr>
          <w:p w14:paraId="1ACFD402" w14:textId="3AAEC164" w:rsidR="00465259" w:rsidRDefault="0099030D">
            <w:pPr>
              <w:pStyle w:val="a9"/>
              <w:ind w:left="0"/>
            </w:pPr>
            <w:r>
              <w:rPr>
                <w:rFonts w:hint="eastAsia"/>
              </w:rPr>
              <w:t>尚未实现</w:t>
            </w:r>
          </w:p>
        </w:tc>
        <w:tc>
          <w:tcPr>
            <w:tcW w:w="2430" w:type="dxa"/>
          </w:tcPr>
          <w:p w14:paraId="32050328" w14:textId="0DB50DE4" w:rsidR="00465259" w:rsidRPr="007B19E7" w:rsidRDefault="004538F8">
            <w:pPr>
              <w:pStyle w:val="a9"/>
              <w:ind w:left="0"/>
              <w:rPr>
                <w:vertAlign w:val="subscript"/>
              </w:rPr>
            </w:pPr>
            <w:r w:rsidRPr="004538F8">
              <w:rPr>
                <w:rFonts w:hint="eastAsia"/>
              </w:rPr>
              <w:t>技术团队使用合理的技术栈进行功能的实现，如使用第三方语音通话SDK实现语音咨询，使用已整合的自然语言处理模型实现智能咨询；产品团队对相关市场的类似悬赏功能进行调研，设计合理的悬赏咨询机制；后续运营团队不断收集用户反馈进行迭代（若需要正式上线运营的话）</w:t>
            </w:r>
            <w:r w:rsidR="00E72A51">
              <w:rPr>
                <w:rFonts w:hint="eastAsia"/>
              </w:rPr>
              <w:t>。</w:t>
            </w:r>
          </w:p>
        </w:tc>
      </w:tr>
      <w:tr w:rsidR="00465259" w14:paraId="10564956" w14:textId="77777777" w:rsidTr="00687089">
        <w:tc>
          <w:tcPr>
            <w:tcW w:w="2808" w:type="dxa"/>
          </w:tcPr>
          <w:p w14:paraId="309F9775" w14:textId="0122AB05" w:rsidR="00465259" w:rsidRDefault="00341B60">
            <w:pPr>
              <w:pStyle w:val="a9"/>
              <w:ind w:left="0"/>
            </w:pPr>
            <w:r>
              <w:rPr>
                <w:rFonts w:hint="eastAsia"/>
              </w:rPr>
              <w:t>平台的</w:t>
            </w:r>
            <w:r w:rsidR="00124C0E">
              <w:rPr>
                <w:rFonts w:hint="eastAsia"/>
              </w:rPr>
              <w:t>交流互动功能</w:t>
            </w:r>
          </w:p>
        </w:tc>
        <w:tc>
          <w:tcPr>
            <w:tcW w:w="900" w:type="dxa"/>
          </w:tcPr>
          <w:p w14:paraId="758230C1" w14:textId="0CE90CFF" w:rsidR="00465259" w:rsidRDefault="00124C0E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529" w:type="dxa"/>
          </w:tcPr>
          <w:p w14:paraId="1E95405F" w14:textId="38FEEEBC" w:rsidR="00465259" w:rsidRDefault="00124C0E">
            <w:pPr>
              <w:pStyle w:val="a9"/>
              <w:ind w:left="0"/>
            </w:pPr>
            <w:r>
              <w:rPr>
                <w:rFonts w:hint="eastAsia"/>
              </w:rPr>
              <w:t>用户可以在广场发布动态并在其他用户的动态下面进行点赞评论。</w:t>
            </w:r>
          </w:p>
        </w:tc>
        <w:tc>
          <w:tcPr>
            <w:tcW w:w="1801" w:type="dxa"/>
            <w:gridSpan w:val="2"/>
          </w:tcPr>
          <w:p w14:paraId="5ED3317C" w14:textId="503ABF22" w:rsidR="00465259" w:rsidRDefault="002A440F">
            <w:pPr>
              <w:pStyle w:val="a9"/>
              <w:ind w:left="0"/>
            </w:pPr>
            <w:r>
              <w:rPr>
                <w:rFonts w:hint="eastAsia"/>
              </w:rPr>
              <w:t>尚未实现</w:t>
            </w:r>
          </w:p>
        </w:tc>
        <w:tc>
          <w:tcPr>
            <w:tcW w:w="2430" w:type="dxa"/>
          </w:tcPr>
          <w:p w14:paraId="671E4BFE" w14:textId="1A0687B7" w:rsidR="00465259" w:rsidRDefault="002A440F">
            <w:pPr>
              <w:pStyle w:val="a9"/>
              <w:ind w:left="0"/>
            </w:pPr>
            <w:r>
              <w:rPr>
                <w:rFonts w:hint="eastAsia"/>
              </w:rPr>
              <w:t>可以借鉴现有的大型</w:t>
            </w:r>
            <w:r w:rsidR="00C26BC5">
              <w:rPr>
                <w:rFonts w:hint="eastAsia"/>
              </w:rPr>
              <w:t>交流网站对于类似功能</w:t>
            </w:r>
            <w:r>
              <w:rPr>
                <w:rFonts w:hint="eastAsia"/>
              </w:rPr>
              <w:t>的实现方式，对其复杂功能进行适当简化，适配到此项目的平台。</w:t>
            </w:r>
          </w:p>
        </w:tc>
      </w:tr>
      <w:tr w:rsidR="001A1772" w14:paraId="0EB26C88" w14:textId="77777777" w:rsidTr="00687089">
        <w:tc>
          <w:tcPr>
            <w:tcW w:w="2808" w:type="dxa"/>
          </w:tcPr>
          <w:p w14:paraId="01FBA8E3" w14:textId="5C4D6ACB" w:rsidR="001A1772" w:rsidRDefault="008E117C">
            <w:pPr>
              <w:pStyle w:val="a9"/>
              <w:ind w:left="0"/>
            </w:pPr>
            <w:r>
              <w:rPr>
                <w:rFonts w:hint="eastAsia"/>
              </w:rPr>
              <w:t>平台界面的交互功能</w:t>
            </w:r>
          </w:p>
        </w:tc>
        <w:tc>
          <w:tcPr>
            <w:tcW w:w="900" w:type="dxa"/>
          </w:tcPr>
          <w:p w14:paraId="2E8ACF4D" w14:textId="57ADDDB0" w:rsidR="001A1772" w:rsidRDefault="001A1772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529" w:type="dxa"/>
          </w:tcPr>
          <w:p w14:paraId="1E3F97B7" w14:textId="541A5038" w:rsidR="001A1772" w:rsidRDefault="008E117C">
            <w:pPr>
              <w:pStyle w:val="a9"/>
              <w:ind w:left="0"/>
            </w:pPr>
            <w:r>
              <w:rPr>
                <w:rFonts w:hint="eastAsia"/>
              </w:rPr>
              <w:t>交互界面应当易于操作，同时要简洁美观，令用户一目了然。</w:t>
            </w:r>
          </w:p>
        </w:tc>
        <w:tc>
          <w:tcPr>
            <w:tcW w:w="1801" w:type="dxa"/>
            <w:gridSpan w:val="2"/>
          </w:tcPr>
          <w:p w14:paraId="08AC10B0" w14:textId="217D9F70" w:rsidR="001A1772" w:rsidRDefault="00B31D8D">
            <w:pPr>
              <w:pStyle w:val="a9"/>
              <w:ind w:left="0"/>
            </w:pPr>
            <w:r>
              <w:rPr>
                <w:rFonts w:hint="eastAsia"/>
              </w:rPr>
              <w:t>结合平台特性以及用户喜好进行实现</w:t>
            </w:r>
            <w:r w:rsidR="008A50F2">
              <w:rPr>
                <w:rFonts w:hint="eastAsia"/>
              </w:rPr>
              <w:t>。</w:t>
            </w:r>
          </w:p>
        </w:tc>
        <w:tc>
          <w:tcPr>
            <w:tcW w:w="2430" w:type="dxa"/>
          </w:tcPr>
          <w:p w14:paraId="4C08F52C" w14:textId="79C2E401" w:rsidR="001A1772" w:rsidRDefault="00B31D8D">
            <w:pPr>
              <w:pStyle w:val="a9"/>
              <w:ind w:left="0"/>
            </w:pPr>
            <w:r>
              <w:rPr>
                <w:rFonts w:hint="eastAsia"/>
              </w:rPr>
              <w:t>学习借鉴常用的大型网站，学习其设计，或者使用</w:t>
            </w:r>
            <w:r w:rsidR="00F918D1">
              <w:rPr>
                <w:rFonts w:hint="eastAsia"/>
              </w:rPr>
              <w:t>现成的</w:t>
            </w:r>
            <w:r>
              <w:rPr>
                <w:rFonts w:hint="eastAsia"/>
              </w:rPr>
              <w:t>组件库</w:t>
            </w:r>
            <w:r w:rsidR="00F918D1">
              <w:rPr>
                <w:rFonts w:hint="eastAsia"/>
              </w:rPr>
              <w:t>。</w:t>
            </w:r>
          </w:p>
        </w:tc>
      </w:tr>
    </w:tbl>
    <w:p w14:paraId="690D2F8B" w14:textId="77777777" w:rsidR="00CD6E07" w:rsidRDefault="00CD6E07">
      <w:pPr>
        <w:pStyle w:val="a9"/>
      </w:pPr>
    </w:p>
    <w:p w14:paraId="39E5D8C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14:paraId="2C374F2D" w14:textId="0841D2E4" w:rsidR="00CD6E07" w:rsidRDefault="00BA4292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知乎</w:t>
      </w:r>
    </w:p>
    <w:p w14:paraId="1582D6AE" w14:textId="73CBF8E3" w:rsidR="00397348" w:rsidRPr="005133BD" w:rsidRDefault="00397348" w:rsidP="002E42AE">
      <w:pPr>
        <w:ind w:firstLine="720"/>
      </w:pPr>
      <w:r>
        <w:rPr>
          <w:rFonts w:hint="eastAsia"/>
        </w:rPr>
        <w:t>知乎</w:t>
      </w:r>
      <w:r w:rsidR="00BA4292">
        <w:rPr>
          <w:rFonts w:hint="eastAsia"/>
        </w:rPr>
        <w:t>是中文互联网高质量问答社区和创作者聚集的原创内容平台</w:t>
      </w:r>
      <w:r w:rsidR="0005094C">
        <w:rPr>
          <w:rFonts w:hint="eastAsia"/>
        </w:rPr>
        <w:t>。</w:t>
      </w:r>
      <w:r w:rsidR="005133BD">
        <w:rPr>
          <w:rFonts w:hint="eastAsia"/>
        </w:rPr>
        <w:t>于2011年1月正式上线</w:t>
      </w:r>
      <w:r w:rsidR="005446CB">
        <w:rPr>
          <w:rFonts w:hint="eastAsia"/>
        </w:rPr>
        <w:t>，</w:t>
      </w:r>
      <w:r w:rsidR="00B1695E">
        <w:rPr>
          <w:rFonts w:hint="eastAsia"/>
        </w:rPr>
        <w:t>截止至2023年第三季度，知乎的平均月活跃用户数量达到了1.105亿人。</w:t>
      </w:r>
      <w:r w:rsidR="00953630">
        <w:rPr>
          <w:rFonts w:hint="eastAsia"/>
        </w:rPr>
        <w:t>作为国内最成功的交流平台之一，知乎</w:t>
      </w:r>
      <w:r w:rsidR="008A40D4">
        <w:rPr>
          <w:rFonts w:hint="eastAsia"/>
        </w:rPr>
        <w:t>涵盖广泛领域的内容，同时</w:t>
      </w:r>
      <w:r w:rsidR="00D74F4B">
        <w:rPr>
          <w:rFonts w:hint="eastAsia"/>
        </w:rPr>
        <w:t>平台也提供</w:t>
      </w:r>
      <w:r w:rsidR="00B32717">
        <w:rPr>
          <w:rFonts w:hint="eastAsia"/>
        </w:rPr>
        <w:t>付费</w:t>
      </w:r>
      <w:r w:rsidR="00D74F4B">
        <w:rPr>
          <w:rFonts w:hint="eastAsia"/>
        </w:rPr>
        <w:t>咨询服务</w:t>
      </w:r>
      <w:r w:rsidR="008A40D4">
        <w:rPr>
          <w:rFonts w:hint="eastAsia"/>
        </w:rPr>
        <w:t>。</w:t>
      </w:r>
      <w:r w:rsidR="00B32717">
        <w:rPr>
          <w:rFonts w:hint="eastAsia"/>
        </w:rPr>
        <w:t>但是知乎的付费咨询功能有</w:t>
      </w:r>
      <w:r w:rsidR="006F711F">
        <w:rPr>
          <w:rFonts w:hint="eastAsia"/>
        </w:rPr>
        <w:t>一定</w:t>
      </w:r>
      <w:r w:rsidR="00B32717">
        <w:rPr>
          <w:rFonts w:hint="eastAsia"/>
        </w:rPr>
        <w:t>缺陷。首先，凡是达到一定等级的用户都有机会成为提供付费咨询服务，而平台</w:t>
      </w:r>
      <w:r w:rsidR="001F2309">
        <w:rPr>
          <w:rFonts w:hint="eastAsia"/>
        </w:rPr>
        <w:t>并不审核提供付费咨询的用户其专业性的高低，有可能对其它用户造成误导或者引起其他不良后果。其次，咨询的费用由提供服务的用户自己决定，</w:t>
      </w:r>
      <w:r w:rsidR="001B3604">
        <w:rPr>
          <w:rFonts w:hint="eastAsia"/>
        </w:rPr>
        <w:t>平台并不对价格进行监管，</w:t>
      </w:r>
      <w:r w:rsidR="00B80BFF">
        <w:rPr>
          <w:rFonts w:hint="eastAsia"/>
        </w:rPr>
        <w:t>容易</w:t>
      </w:r>
      <w:r w:rsidR="001B3604">
        <w:rPr>
          <w:rFonts w:hint="eastAsia"/>
        </w:rPr>
        <w:t>定价不合理的情况。</w:t>
      </w:r>
    </w:p>
    <w:p w14:paraId="60E541BE" w14:textId="7DE34271" w:rsidR="00CD6E07" w:rsidRDefault="001D7CBD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众多单一领域咨询平台</w:t>
      </w:r>
    </w:p>
    <w:p w14:paraId="42B8FE73" w14:textId="6B61B9B2" w:rsidR="001D7CBD" w:rsidRPr="001D7CBD" w:rsidRDefault="001D7CBD" w:rsidP="00CE3090">
      <w:pPr>
        <w:ind w:firstLine="720"/>
      </w:pPr>
      <w:r>
        <w:rPr>
          <w:rFonts w:hint="eastAsia"/>
        </w:rPr>
        <w:t>市面上有许多</w:t>
      </w:r>
      <w:r w:rsidR="001755D4">
        <w:rPr>
          <w:rFonts w:hint="eastAsia"/>
        </w:rPr>
        <w:t>专门聚焦于单一领域的咨询平台，如百度健康，职徒简历等。这些平台往往提供高专业性的咨询服务，但服务领域过于单一，无法在一个平台上集中多领域的咨询服务。有不同咨询需求的用户需要在多个平台进行咨询，相比集中式的平台显得繁琐。</w:t>
      </w:r>
      <w:r w:rsidR="0089307E">
        <w:rPr>
          <w:rFonts w:hint="eastAsia"/>
        </w:rPr>
        <w:t>同时这些平台往往不能提供用户之间的交流互动功能，影响用户的使用体验。</w:t>
      </w:r>
    </w:p>
    <w:p w14:paraId="148B0F86" w14:textId="77777777" w:rsidR="004F5CD8" w:rsidRPr="004F5CD8" w:rsidRDefault="004F5CD8" w:rsidP="004F5CD8">
      <w:pPr>
        <w:ind w:left="720"/>
      </w:pPr>
    </w:p>
    <w:p w14:paraId="56181267" w14:textId="1A5AA84B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 w14:paraId="40F6A963" w14:textId="51CD1AB9" w:rsidR="00BF1AB5" w:rsidRDefault="00CD6E07" w:rsidP="00BF1AB5">
      <w:pPr>
        <w:pStyle w:val="InfoBlue"/>
        <w:rPr>
          <w:rFonts w:ascii="宋体"/>
          <w:i w:val="0"/>
          <w:color w:val="auto"/>
        </w:rPr>
      </w:pPr>
      <w:r w:rsidRPr="009B2B5D">
        <w:rPr>
          <w:rFonts w:ascii="宋体" w:hint="eastAsia"/>
          <w:i w:val="0"/>
          <w:color w:val="auto"/>
        </w:rPr>
        <w:t>此节高度概括</w:t>
      </w:r>
      <w:r w:rsidR="00AC3622" w:rsidRPr="009B2B5D">
        <w:rPr>
          <w:rFonts w:ascii="宋体" w:hint="eastAsia"/>
          <w:i w:val="0"/>
          <w:color w:val="auto"/>
        </w:rPr>
        <w:t>多领域一对一咨询平台</w:t>
      </w:r>
      <w:r w:rsidRPr="009B2B5D">
        <w:rPr>
          <w:rFonts w:ascii="宋体" w:hint="eastAsia"/>
          <w:i w:val="0"/>
          <w:color w:val="auto"/>
        </w:rPr>
        <w:t>的功能、与其他应用程序的接口以及系统配置。</w:t>
      </w:r>
    </w:p>
    <w:p w14:paraId="469FE23E" w14:textId="28C7F160" w:rsidR="00E82BE7" w:rsidRPr="00BF1AB5" w:rsidRDefault="00BF1AB5" w:rsidP="00194BED">
      <w:pPr>
        <w:pStyle w:val="2"/>
      </w:pPr>
      <w:r>
        <w:rPr>
          <w:rFonts w:hint="eastAsia"/>
        </w:rPr>
        <w:lastRenderedPageBreak/>
        <w:t>产品总体效果</w:t>
      </w:r>
    </w:p>
    <w:p w14:paraId="204A377A" w14:textId="5968E5DD" w:rsidR="001D78E1" w:rsidRDefault="006B0645" w:rsidP="001D78E1">
      <w:r w:rsidRPr="006B0645">
        <w:rPr>
          <w:noProof/>
        </w:rPr>
        <w:drawing>
          <wp:inline distT="0" distB="0" distL="0" distR="0" wp14:anchorId="6AF203CD" wp14:editId="52560222">
            <wp:extent cx="5943600" cy="2164715"/>
            <wp:effectExtent l="0" t="0" r="0" b="6985"/>
            <wp:docPr id="415037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01E2" w14:textId="77777777" w:rsidR="001D78E1" w:rsidRDefault="001D78E1" w:rsidP="00AD6663">
      <w:pPr>
        <w:ind w:firstLine="720"/>
      </w:pPr>
      <w:r>
        <w:rPr>
          <w:rFonts w:hint="eastAsia"/>
        </w:rPr>
        <w:t>多领域一对一咨询平台项目最终实现的是一个可供用户进行咨询、专家进行传播知识的高专业性交流平台，平台的实现主要基于前端和后端项目两个部分。</w:t>
      </w:r>
    </w:p>
    <w:p w14:paraId="3E382EA4" w14:textId="77777777" w:rsidR="001D78E1" w:rsidRDefault="001D78E1" w:rsidP="005030B7">
      <w:pPr>
        <w:ind w:firstLine="720"/>
      </w:pPr>
      <w:r>
        <w:rPr>
          <w:rFonts w:hint="eastAsia"/>
        </w:rPr>
        <w:t>前端部分（Front end）采用的技术栈是 React + Vite 框架，其中React 提供了组件化开发的能力，Vite 则提供了快速的开发环境。前端项目可以分成四个主要部分：</w:t>
      </w:r>
    </w:p>
    <w:p w14:paraId="0C6226DE" w14:textId="77777777" w:rsidR="001D78E1" w:rsidRDefault="001D78E1" w:rsidP="00CE50CB">
      <w:pPr>
        <w:ind w:firstLine="720"/>
      </w:pPr>
      <w:r>
        <w:rPr>
          <w:rFonts w:hint="eastAsia"/>
        </w:rPr>
        <w:t>Router负责管理整个前端应用的路由配置，实现页面之间的切换和导航；Components是复用组件，保证页面文件的简洁和模块化，提高开发效率和代码的可维护性；Pages是各个前端页面文件，使用组件进行布局，实现页面的具体展示和交互功能；Services负责前后端服务的接口API，实现前端页面与后端数据库之间的数据交换，保证数据的有效传输和处理。</w:t>
      </w:r>
    </w:p>
    <w:p w14:paraId="2C79CB98" w14:textId="77777777" w:rsidR="001D78E1" w:rsidRDefault="001D78E1" w:rsidP="00AC2F77">
      <w:pPr>
        <w:ind w:firstLine="720"/>
      </w:pPr>
      <w:r>
        <w:rPr>
          <w:rFonts w:hint="eastAsia"/>
        </w:rPr>
        <w:t>后端部分（Back end）采用的技术栈是 MySQL 数据库管理系统和 Spring Boot 框架，MySQL用于数据持久化存储，管理用户信息、咨询内容等数据，Spring Boot用于构建后端服务，处理前端请求，实现业务逻辑，如用户认证、数据查询等功能。</w:t>
      </w:r>
    </w:p>
    <w:p w14:paraId="5EDB36B0" w14:textId="32CD7852" w:rsidR="00096A73" w:rsidRPr="00096A73" w:rsidRDefault="001D78E1" w:rsidP="00B91FB6">
      <w:pPr>
        <w:ind w:firstLine="720"/>
      </w:pPr>
      <w:r>
        <w:rPr>
          <w:rFonts w:hint="eastAsia"/>
        </w:rPr>
        <w:t>该平台可以在PC端和移动端正常运行使用，对于跨平台的响应式设计可以使用户体验更加流畅和统一。</w:t>
      </w:r>
    </w:p>
    <w:p w14:paraId="5C34720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2" w:name="_Toc498919257"/>
      <w:bookmarkStart w:id="33" w:name="_Toc54270150"/>
      <w:r>
        <w:rPr>
          <w:rFonts w:hint="eastAsia"/>
        </w:rPr>
        <w:t>功能摘要</w:t>
      </w:r>
      <w:bookmarkEnd w:id="32"/>
      <w:bookmarkEnd w:id="33"/>
    </w:p>
    <w:p w14:paraId="7406D54F" w14:textId="77777777" w:rsidR="00CD6E07" w:rsidRDefault="00CD6E07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5323D12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36CB691B" w14:textId="77777777">
        <w:trPr>
          <w:cantSplit/>
        </w:trPr>
        <w:tc>
          <w:tcPr>
            <w:tcW w:w="3240" w:type="dxa"/>
          </w:tcPr>
          <w:p w14:paraId="335DC1AB" w14:textId="77777777"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EDB86B4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6C68AF" w14:paraId="2027B63C" w14:textId="77777777">
        <w:trPr>
          <w:cantSplit/>
        </w:trPr>
        <w:tc>
          <w:tcPr>
            <w:tcW w:w="3240" w:type="dxa"/>
          </w:tcPr>
          <w:p w14:paraId="6AE39F1E" w14:textId="2461494F" w:rsidR="006C68AF" w:rsidRPr="00FD797B" w:rsidRDefault="006C68AF">
            <w:pPr>
              <w:keepNext/>
              <w:ind w:right="72"/>
            </w:pPr>
            <w:r w:rsidRPr="00FD797B">
              <w:rPr>
                <w:rFonts w:hint="eastAsia"/>
              </w:rPr>
              <w:t>为用户提供</w:t>
            </w:r>
            <w:r w:rsidR="00295116" w:rsidRPr="00FD797B">
              <w:rPr>
                <w:rFonts w:hint="eastAsia"/>
              </w:rPr>
              <w:t>专业咨询服务</w:t>
            </w:r>
          </w:p>
        </w:tc>
        <w:tc>
          <w:tcPr>
            <w:tcW w:w="3780" w:type="dxa"/>
          </w:tcPr>
          <w:p w14:paraId="395C2C99" w14:textId="67692BA1" w:rsidR="006C68AF" w:rsidRPr="00FD797B" w:rsidRDefault="00D00468">
            <w:pPr>
              <w:ind w:right="144"/>
            </w:pPr>
            <w:r w:rsidRPr="00FD797B">
              <w:rPr>
                <w:rFonts w:hint="eastAsia"/>
              </w:rPr>
              <w:t>平台提供认证的专家进行可靠的收费咨询</w:t>
            </w:r>
          </w:p>
        </w:tc>
      </w:tr>
      <w:tr w:rsidR="006C68AF" w14:paraId="4EC93074" w14:textId="77777777">
        <w:trPr>
          <w:cantSplit/>
        </w:trPr>
        <w:tc>
          <w:tcPr>
            <w:tcW w:w="3240" w:type="dxa"/>
          </w:tcPr>
          <w:p w14:paraId="652D4905" w14:textId="53C0CAEC" w:rsidR="006C68AF" w:rsidRPr="00FD797B" w:rsidRDefault="00777964">
            <w:pPr>
              <w:keepNext/>
              <w:ind w:right="72"/>
            </w:pPr>
            <w:r w:rsidRPr="00FD797B">
              <w:rPr>
                <w:rFonts w:hint="eastAsia"/>
              </w:rPr>
              <w:t>便于用户在平台上进行交流</w:t>
            </w:r>
          </w:p>
        </w:tc>
        <w:tc>
          <w:tcPr>
            <w:tcW w:w="3780" w:type="dxa"/>
          </w:tcPr>
          <w:p w14:paraId="15573CEE" w14:textId="748B2700" w:rsidR="006C68AF" w:rsidRPr="00FD797B" w:rsidRDefault="00777964">
            <w:pPr>
              <w:ind w:right="144"/>
            </w:pPr>
            <w:r w:rsidRPr="00FD797B">
              <w:rPr>
                <w:rFonts w:hint="eastAsia"/>
              </w:rPr>
              <w:t>提供了</w:t>
            </w:r>
            <w:r w:rsidR="007E3D05" w:rsidRPr="00FD797B">
              <w:rPr>
                <w:rFonts w:hint="eastAsia"/>
              </w:rPr>
              <w:t>动态功能，且可以评论点赞其他用户动态；普通用户之间可以进行私信交流</w:t>
            </w:r>
          </w:p>
        </w:tc>
      </w:tr>
      <w:tr w:rsidR="006C68AF" w14:paraId="1444C535" w14:textId="77777777">
        <w:trPr>
          <w:cantSplit/>
        </w:trPr>
        <w:tc>
          <w:tcPr>
            <w:tcW w:w="3240" w:type="dxa"/>
          </w:tcPr>
          <w:p w14:paraId="789DCEED" w14:textId="7D0D7D16" w:rsidR="006C68AF" w:rsidRPr="00FD797B" w:rsidRDefault="00777964">
            <w:pPr>
              <w:keepNext/>
              <w:ind w:right="72"/>
            </w:pPr>
            <w:r w:rsidRPr="00FD797B">
              <w:rPr>
                <w:rFonts w:hint="eastAsia"/>
              </w:rPr>
              <w:t>专家可以在平台上传播专业知识</w:t>
            </w:r>
          </w:p>
        </w:tc>
        <w:tc>
          <w:tcPr>
            <w:tcW w:w="3780" w:type="dxa"/>
          </w:tcPr>
          <w:p w14:paraId="59184CBD" w14:textId="40B57412" w:rsidR="006C68AF" w:rsidRPr="00FD797B" w:rsidRDefault="00777964">
            <w:pPr>
              <w:ind w:right="144"/>
            </w:pPr>
            <w:r w:rsidRPr="00FD797B">
              <w:rPr>
                <w:rFonts w:hint="eastAsia"/>
              </w:rPr>
              <w:t>提供发布动态的功能，并且专家所发布的动态会被专门标明</w:t>
            </w:r>
          </w:p>
        </w:tc>
      </w:tr>
      <w:tr w:rsidR="006C68AF" w14:paraId="79B4139E" w14:textId="77777777">
        <w:trPr>
          <w:cantSplit/>
        </w:trPr>
        <w:tc>
          <w:tcPr>
            <w:tcW w:w="3240" w:type="dxa"/>
          </w:tcPr>
          <w:p w14:paraId="288B5D2E" w14:textId="736B5E03" w:rsidR="006C68AF" w:rsidRPr="00FD797B" w:rsidRDefault="003D280E">
            <w:pPr>
              <w:keepNext/>
              <w:ind w:right="72"/>
            </w:pPr>
            <w:r w:rsidRPr="00FD797B">
              <w:rPr>
                <w:rFonts w:hint="eastAsia"/>
              </w:rPr>
              <w:t>平台操作简易容易上手</w:t>
            </w:r>
          </w:p>
        </w:tc>
        <w:tc>
          <w:tcPr>
            <w:tcW w:w="3780" w:type="dxa"/>
          </w:tcPr>
          <w:p w14:paraId="05827AF7" w14:textId="2B9AE840" w:rsidR="006C68AF" w:rsidRPr="00FD797B" w:rsidRDefault="00AD6F98">
            <w:pPr>
              <w:ind w:right="144"/>
            </w:pPr>
            <w:r w:rsidRPr="00FD797B">
              <w:rPr>
                <w:rFonts w:hint="eastAsia"/>
              </w:rPr>
              <w:t>交互界面简洁清晰；为新用户提供平台使用指南</w:t>
            </w:r>
          </w:p>
        </w:tc>
      </w:tr>
    </w:tbl>
    <w:p w14:paraId="2C1937F4" w14:textId="7B3076D3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8"/>
      <w:bookmarkStart w:id="35" w:name="_Toc54270151"/>
      <w:r>
        <w:rPr>
          <w:rFonts w:hint="eastAsia"/>
        </w:rPr>
        <w:t>假设与依赖关系</w:t>
      </w:r>
      <w:bookmarkEnd w:id="34"/>
      <w:bookmarkEnd w:id="35"/>
      <w:r w:rsidR="00904E3D">
        <w:rPr>
          <w:rFonts w:hint="eastAsia"/>
        </w:rPr>
        <w:t xml:space="preserve"> </w:t>
      </w:r>
    </w:p>
    <w:p w14:paraId="7B641A21" w14:textId="08A35B04" w:rsidR="00A43D46" w:rsidRDefault="00A43D46" w:rsidP="00A43D46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假设大众对于网上寻求专业咨询服务的需求暂时不会减少。</w:t>
      </w:r>
    </w:p>
    <w:p w14:paraId="01E98290" w14:textId="6D145F7D" w:rsidR="00A43D46" w:rsidRPr="00A43D46" w:rsidRDefault="00A43D46" w:rsidP="00737218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假设开发过程中所用到的技术在项目完成前不会变得不可靠</w:t>
      </w:r>
      <w:r w:rsidR="005F4D94">
        <w:rPr>
          <w:rFonts w:hint="eastAsia"/>
        </w:rPr>
        <w:t>，且在开发的设备上持续提供服务</w:t>
      </w:r>
      <w:r>
        <w:rPr>
          <w:rFonts w:hint="eastAsia"/>
        </w:rPr>
        <w:t>。</w:t>
      </w:r>
    </w:p>
    <w:p w14:paraId="7870A8B7" w14:textId="7F15EFDF" w:rsidR="009244D4" w:rsidRDefault="00CD6E07" w:rsidP="009244D4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bookmarkStart w:id="36" w:name="_Toc498919261"/>
      <w:bookmarkStart w:id="37" w:name="_Toc54270152"/>
      <w:r>
        <w:rPr>
          <w:rFonts w:hint="eastAsia"/>
        </w:rPr>
        <w:lastRenderedPageBreak/>
        <w:t>产品特性</w:t>
      </w:r>
      <w:bookmarkEnd w:id="36"/>
      <w:bookmarkEnd w:id="37"/>
    </w:p>
    <w:p w14:paraId="325BE43F" w14:textId="002B5E47" w:rsidR="009244D4" w:rsidRPr="009244D4" w:rsidRDefault="009244D4" w:rsidP="009244D4">
      <w:pPr>
        <w:pStyle w:val="2"/>
        <w:rPr>
          <w:rFonts w:hint="eastAsia"/>
        </w:rPr>
      </w:pPr>
      <w:r>
        <w:rPr>
          <w:rFonts w:hint="eastAsia"/>
        </w:rPr>
        <w:t>账号管理</w:t>
      </w:r>
    </w:p>
    <w:p w14:paraId="058917C2" w14:textId="4D8B6725" w:rsidR="00E76D61" w:rsidRPr="00E76D61" w:rsidRDefault="00907B5D" w:rsidP="00A051B8">
      <w:pPr>
        <w:ind w:firstLine="720"/>
      </w:pPr>
      <w:r>
        <w:rPr>
          <w:rFonts w:hint="eastAsia"/>
        </w:rPr>
        <w:t>本平台的账号</w:t>
      </w:r>
      <w:r w:rsidR="007329EB">
        <w:rPr>
          <w:rFonts w:hint="eastAsia"/>
        </w:rPr>
        <w:t>分为三类：普通</w:t>
      </w:r>
      <w:r w:rsidR="008A4E3D">
        <w:rPr>
          <w:rFonts w:hint="eastAsia"/>
        </w:rPr>
        <w:t>账号</w:t>
      </w:r>
      <w:r w:rsidR="007329EB">
        <w:rPr>
          <w:rFonts w:hint="eastAsia"/>
        </w:rPr>
        <w:t>、专家</w:t>
      </w:r>
      <w:r w:rsidR="008A4E3D">
        <w:rPr>
          <w:rFonts w:hint="eastAsia"/>
        </w:rPr>
        <w:t>账号</w:t>
      </w:r>
      <w:r w:rsidR="007329EB">
        <w:rPr>
          <w:rFonts w:hint="eastAsia"/>
        </w:rPr>
        <w:t>以及管理员。</w:t>
      </w:r>
      <w:r w:rsidR="00CC64C1">
        <w:rPr>
          <w:rFonts w:hint="eastAsia"/>
        </w:rPr>
        <w:t>普通用户进行正常的注册登录创建账号，专家用户在注册账号是需要提交相关的材料，经过审核人员审核通过后，才可以注册成功</w:t>
      </w:r>
      <w:r w:rsidR="007C2886">
        <w:rPr>
          <w:rFonts w:hint="eastAsia"/>
        </w:rPr>
        <w:t>。</w:t>
      </w:r>
      <w:r w:rsidR="00C240DF">
        <w:rPr>
          <w:rFonts w:hint="eastAsia"/>
        </w:rPr>
        <w:t>管理员账号在平台建设之初就被设置，管理员可以通过账号进行平台的维护</w:t>
      </w:r>
      <w:r w:rsidR="00C24F60">
        <w:rPr>
          <w:rFonts w:hint="eastAsia"/>
        </w:rPr>
        <w:t>。</w:t>
      </w:r>
    </w:p>
    <w:p w14:paraId="57B70A50" w14:textId="6D8ABB75" w:rsidR="008E6B43" w:rsidRDefault="008E6B43" w:rsidP="00F563AA">
      <w:pPr>
        <w:pStyle w:val="2"/>
        <w:numPr>
          <w:ilvl w:val="1"/>
          <w:numId w:val="8"/>
        </w:numPr>
      </w:pPr>
      <w:r>
        <w:rPr>
          <w:rFonts w:hint="eastAsia"/>
        </w:rPr>
        <w:t>检索功能</w:t>
      </w:r>
    </w:p>
    <w:p w14:paraId="228FFB46" w14:textId="292DD3BD" w:rsidR="00CD6E07" w:rsidRDefault="008E6B43" w:rsidP="000604C6">
      <w:pPr>
        <w:ind w:firstLine="720"/>
      </w:pPr>
      <w:r>
        <w:rPr>
          <w:rFonts w:hint="eastAsia"/>
        </w:rPr>
        <w:t>用户可以根据标签</w:t>
      </w:r>
      <w:r w:rsidR="00904514">
        <w:rPr>
          <w:rFonts w:hint="eastAsia"/>
        </w:rPr>
        <w:t>搜索</w:t>
      </w:r>
      <w:r>
        <w:rPr>
          <w:rFonts w:hint="eastAsia"/>
        </w:rPr>
        <w:t>相关领域的专家进行咨询。</w:t>
      </w:r>
      <w:r w:rsidR="002D765B">
        <w:rPr>
          <w:rFonts w:hint="eastAsia"/>
        </w:rPr>
        <w:t>同时，</w:t>
      </w:r>
      <w:r w:rsidR="00904514">
        <w:rPr>
          <w:rFonts w:hint="eastAsia"/>
        </w:rPr>
        <w:t>平台向用户提供了按照好评度、咨询价格的方式对专家进行排序的功能。</w:t>
      </w:r>
    </w:p>
    <w:p w14:paraId="377418CC" w14:textId="3F1F3033" w:rsidR="000604C6" w:rsidRDefault="000604C6" w:rsidP="000604C6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动态发布功能</w:t>
      </w:r>
    </w:p>
    <w:p w14:paraId="7A5E7E3A" w14:textId="5A2F566F" w:rsidR="0056186A" w:rsidRDefault="0056186A" w:rsidP="00375CC9">
      <w:pPr>
        <w:ind w:firstLine="720"/>
        <w:rPr>
          <w:rFonts w:hint="eastAsia"/>
        </w:rPr>
      </w:pPr>
      <w:r>
        <w:rPr>
          <w:rFonts w:hint="eastAsia"/>
        </w:rPr>
        <w:t>普通用户与专家用户都可以在平台广场上发表动态，其形式包括文字、图片、链接，并且可以选择相关标签。专家用户可以发布与专业知识相关的动态，并且会被贴上标识专家的标签。</w:t>
      </w:r>
    </w:p>
    <w:p w14:paraId="02F70FDF" w14:textId="027F6E4A" w:rsidR="0056186A" w:rsidRDefault="00315A92" w:rsidP="0056186A">
      <w:pPr>
        <w:pStyle w:val="2"/>
      </w:pPr>
      <w:r>
        <w:rPr>
          <w:rFonts w:hint="eastAsia"/>
        </w:rPr>
        <w:t>动态互动功能</w:t>
      </w:r>
    </w:p>
    <w:p w14:paraId="655CD1B2" w14:textId="3A6F4824" w:rsidR="0056186A" w:rsidRDefault="00315A92" w:rsidP="00375CC9">
      <w:pPr>
        <w:ind w:left="720"/>
        <w:rPr>
          <w:rFonts w:hint="eastAsia"/>
        </w:rPr>
      </w:pPr>
      <w:r>
        <w:rPr>
          <w:rFonts w:hint="eastAsia"/>
        </w:rPr>
        <w:t>用户可以在其他用户的动态下进行点赞、评论，其中专家</w:t>
      </w:r>
      <w:r w:rsidR="00076A28">
        <w:rPr>
          <w:rFonts w:hint="eastAsia"/>
        </w:rPr>
        <w:t>的评论会被特别标识。</w:t>
      </w:r>
    </w:p>
    <w:p w14:paraId="4549D9B3" w14:textId="4BFE92DD" w:rsidR="0056186A" w:rsidRDefault="00EB76D9" w:rsidP="0056186A">
      <w:pPr>
        <w:pStyle w:val="2"/>
      </w:pPr>
      <w:r>
        <w:rPr>
          <w:rFonts w:hint="eastAsia"/>
        </w:rPr>
        <w:t>私信功能</w:t>
      </w:r>
    </w:p>
    <w:p w14:paraId="3B7E0EB7" w14:textId="5E510397" w:rsidR="0056186A" w:rsidRDefault="00EB76D9" w:rsidP="009F2C90">
      <w:pPr>
        <w:ind w:left="720"/>
        <w:rPr>
          <w:rFonts w:hint="eastAsia"/>
        </w:rPr>
      </w:pPr>
      <w:r>
        <w:rPr>
          <w:rFonts w:hint="eastAsia"/>
        </w:rPr>
        <w:t>普通用户之间可以互相发送私信进行交流。普通用户</w:t>
      </w:r>
      <w:r w:rsidR="00514342">
        <w:rPr>
          <w:rFonts w:hint="eastAsia"/>
        </w:rPr>
        <w:t>向专家</w:t>
      </w:r>
      <w:r w:rsidR="00CA6117">
        <w:rPr>
          <w:rFonts w:hint="eastAsia"/>
        </w:rPr>
        <w:t>进行一对一交流需要</w:t>
      </w:r>
      <w:r w:rsidR="00C240DF">
        <w:rPr>
          <w:rFonts w:hint="eastAsia"/>
        </w:rPr>
        <w:t>收费。</w:t>
      </w:r>
    </w:p>
    <w:p w14:paraId="15D9571B" w14:textId="5FE8D4CF" w:rsidR="0056186A" w:rsidRDefault="003C6AC0" w:rsidP="0056186A">
      <w:pPr>
        <w:pStyle w:val="2"/>
      </w:pPr>
      <w:r>
        <w:rPr>
          <w:rFonts w:hint="eastAsia"/>
        </w:rPr>
        <w:t>评分</w:t>
      </w:r>
      <w:r w:rsidR="002B59C3">
        <w:rPr>
          <w:rFonts w:hint="eastAsia"/>
        </w:rPr>
        <w:t>功能</w:t>
      </w:r>
    </w:p>
    <w:p w14:paraId="3C6A8B2D" w14:textId="072D173F" w:rsidR="0056186A" w:rsidRDefault="00A16B75" w:rsidP="009F2C90">
      <w:pPr>
        <w:ind w:firstLine="720"/>
        <w:rPr>
          <w:rFonts w:hint="eastAsia"/>
        </w:rPr>
      </w:pPr>
      <w:r>
        <w:rPr>
          <w:rFonts w:hint="eastAsia"/>
        </w:rPr>
        <w:t>普通用户可对咨询服务进行星级评价，评分从一颗星到五颗星不等。评分详情会</w:t>
      </w:r>
      <w:r w:rsidR="009256BB">
        <w:rPr>
          <w:rFonts w:hint="eastAsia"/>
        </w:rPr>
        <w:t>以图形的形式</w:t>
      </w:r>
      <w:r>
        <w:rPr>
          <w:rFonts w:hint="eastAsia"/>
        </w:rPr>
        <w:t>显示在专家的个人页面上</w:t>
      </w:r>
      <w:r w:rsidR="002E2440">
        <w:rPr>
          <w:rFonts w:hint="eastAsia"/>
        </w:rPr>
        <w:t>。</w:t>
      </w:r>
    </w:p>
    <w:p w14:paraId="7B9E0B1F" w14:textId="4EF98271" w:rsidR="0056186A" w:rsidRDefault="008E6B43" w:rsidP="0056186A">
      <w:pPr>
        <w:pStyle w:val="2"/>
      </w:pPr>
      <w:r>
        <w:rPr>
          <w:rFonts w:hint="eastAsia"/>
        </w:rPr>
        <w:t>排行榜功能</w:t>
      </w:r>
    </w:p>
    <w:p w14:paraId="633D675E" w14:textId="1B6D6A2E" w:rsidR="0056186A" w:rsidRDefault="00F6713A" w:rsidP="009F2C90">
      <w:pPr>
        <w:ind w:firstLine="720"/>
        <w:rPr>
          <w:rFonts w:hint="eastAsia"/>
        </w:rPr>
      </w:pPr>
      <w:r>
        <w:rPr>
          <w:rFonts w:hint="eastAsia"/>
        </w:rPr>
        <w:t>平台根据专家的活跃度，好评度等指标进行一定的加权，制定排行榜，为普通用户在选择咨询对象时提供参考</w:t>
      </w:r>
      <w:r w:rsidR="00EE111C">
        <w:rPr>
          <w:rFonts w:hint="eastAsia"/>
        </w:rPr>
        <w:t>。</w:t>
      </w:r>
    </w:p>
    <w:p w14:paraId="1859DD09" w14:textId="5E63189B" w:rsidR="0056186A" w:rsidRDefault="0044401B" w:rsidP="0056186A">
      <w:pPr>
        <w:pStyle w:val="2"/>
      </w:pPr>
      <w:r>
        <w:rPr>
          <w:rFonts w:hint="eastAsia"/>
        </w:rPr>
        <w:t>（可选）</w:t>
      </w:r>
      <w:r w:rsidR="00440273">
        <w:rPr>
          <w:rFonts w:hint="eastAsia"/>
        </w:rPr>
        <w:t>语音咨询室</w:t>
      </w:r>
    </w:p>
    <w:p w14:paraId="3C046AAE" w14:textId="35C9D7ED" w:rsidR="0056186A" w:rsidRDefault="0077015E" w:rsidP="009F2C90">
      <w:pPr>
        <w:ind w:left="720"/>
        <w:rPr>
          <w:rFonts w:hint="eastAsia"/>
        </w:rPr>
      </w:pPr>
      <w:r>
        <w:rPr>
          <w:rFonts w:hint="eastAsia"/>
        </w:rPr>
        <w:t>在一对一的私聊功能上升级，进入专家的语音咨询室进行咨询，提高咨询效率。</w:t>
      </w:r>
    </w:p>
    <w:p w14:paraId="78AE1BFF" w14:textId="559B0E94" w:rsidR="0056186A" w:rsidRDefault="006F299F" w:rsidP="0056186A">
      <w:pPr>
        <w:pStyle w:val="2"/>
      </w:pPr>
      <w:r>
        <w:rPr>
          <w:rFonts w:hint="eastAsia"/>
        </w:rPr>
        <w:t>（可选）智能推荐</w:t>
      </w:r>
    </w:p>
    <w:p w14:paraId="4CA24D7B" w14:textId="6BC256B4" w:rsidR="006F299F" w:rsidRPr="006F299F" w:rsidRDefault="002E4481" w:rsidP="00EC1536">
      <w:pPr>
        <w:ind w:firstLine="720"/>
      </w:pPr>
      <w:r>
        <w:rPr>
          <w:rFonts w:hint="eastAsia"/>
        </w:rPr>
        <w:t>利用机器学习分析用户的浏览记录、咨询历史等平台使用痕迹，推测用户的喜好，进行个性化的推荐。</w:t>
      </w:r>
    </w:p>
    <w:p w14:paraId="3A07EF48" w14:textId="2A7418FD" w:rsidR="006F299F" w:rsidRDefault="00BE69DB" w:rsidP="006F299F">
      <w:pPr>
        <w:pStyle w:val="2"/>
      </w:pPr>
      <w:r>
        <w:rPr>
          <w:rFonts w:hint="eastAsia"/>
        </w:rPr>
        <w:t>（可选）</w:t>
      </w:r>
      <w:r w:rsidR="00BC09CE">
        <w:rPr>
          <w:rFonts w:hint="eastAsia"/>
        </w:rPr>
        <w:t>内容审核</w:t>
      </w:r>
    </w:p>
    <w:p w14:paraId="782EE922" w14:textId="5AF399D8" w:rsidR="00BC09CE" w:rsidRDefault="00BC09CE" w:rsidP="00BC09CE">
      <w:pPr>
        <w:ind w:left="720"/>
      </w:pPr>
      <w:r>
        <w:rPr>
          <w:rFonts w:hint="eastAsia"/>
        </w:rPr>
        <w:t>利用机器学习对平台内容进行审核，屏蔽</w:t>
      </w:r>
      <w:r w:rsidR="009E196C">
        <w:rPr>
          <w:rFonts w:hint="eastAsia"/>
        </w:rPr>
        <w:t>不合适的图片以及不当言论。</w:t>
      </w:r>
    </w:p>
    <w:p w14:paraId="1ABA6E1B" w14:textId="6476D41C" w:rsidR="009E196C" w:rsidRDefault="009E196C" w:rsidP="009E196C">
      <w:pPr>
        <w:pStyle w:val="2"/>
      </w:pPr>
      <w:r>
        <w:rPr>
          <w:rFonts w:hint="eastAsia"/>
        </w:rPr>
        <w:t>（可选）通知功能</w:t>
      </w:r>
    </w:p>
    <w:p w14:paraId="6599F592" w14:textId="07F84D3A" w:rsidR="00C8571D" w:rsidRPr="00C8571D" w:rsidRDefault="00C8571D" w:rsidP="00C8571D">
      <w:pPr>
        <w:ind w:left="720"/>
      </w:pPr>
      <w:r>
        <w:rPr>
          <w:rFonts w:hint="eastAsia"/>
        </w:rPr>
        <w:t>平台可以根据用户注册信息向用户及时推送专家更新、广场动态等实时通知。</w:t>
      </w:r>
    </w:p>
    <w:p w14:paraId="657A0854" w14:textId="77777777" w:rsidR="0056186A" w:rsidRDefault="0056186A" w:rsidP="001F5D87"/>
    <w:p w14:paraId="179324CD" w14:textId="77777777" w:rsidR="0056186A" w:rsidRPr="0056186A" w:rsidRDefault="0056186A" w:rsidP="0056186A"/>
    <w:p w14:paraId="16E6A0EE" w14:textId="77777777" w:rsidR="0056186A" w:rsidRPr="0056186A" w:rsidRDefault="0056186A" w:rsidP="0056186A"/>
    <w:p w14:paraId="22310E9B" w14:textId="77777777" w:rsidR="0056186A" w:rsidRPr="00171857" w:rsidRDefault="0056186A" w:rsidP="0056186A"/>
    <w:p w14:paraId="08A77D9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8" w:name="_Toc498919264"/>
      <w:bookmarkStart w:id="39" w:name="_Toc54270155"/>
      <w:r>
        <w:rPr>
          <w:rFonts w:hint="eastAsia"/>
        </w:rPr>
        <w:t>约束</w:t>
      </w:r>
      <w:bookmarkEnd w:id="38"/>
      <w:bookmarkEnd w:id="39"/>
    </w:p>
    <w:p w14:paraId="5A6F7C31" w14:textId="48226E98" w:rsidR="00296320" w:rsidRDefault="00AC3B32" w:rsidP="0077611E">
      <w:pPr>
        <w:ind w:firstLine="720"/>
      </w:pPr>
      <w:r>
        <w:rPr>
          <w:rFonts w:hint="eastAsia"/>
        </w:rPr>
        <w:t>设计约束：</w:t>
      </w:r>
      <w:r w:rsidR="002A16AB">
        <w:rPr>
          <w:rFonts w:hint="eastAsia"/>
        </w:rPr>
        <w:t>该平台的开发受限于平台的技术架构，数据库系统，开发语言等</w:t>
      </w:r>
      <w:r w:rsidR="00E24B09">
        <w:rPr>
          <w:rFonts w:hint="eastAsia"/>
        </w:rPr>
        <w:t>。同时也受限于开发团队的开发水平。</w:t>
      </w:r>
    </w:p>
    <w:p w14:paraId="5F4AA175" w14:textId="5AAAF30A" w:rsidR="00AC3B32" w:rsidRDefault="00AC3B32" w:rsidP="0077611E">
      <w:pPr>
        <w:ind w:firstLine="720"/>
      </w:pPr>
      <w:r>
        <w:rPr>
          <w:rFonts w:hint="eastAsia"/>
        </w:rPr>
        <w:t>外部约束：工期约束，需要在较短时间内完成较为完整的项目开发。</w:t>
      </w:r>
    </w:p>
    <w:p w14:paraId="5AF6907D" w14:textId="77777777" w:rsidR="00296320" w:rsidRPr="00296320" w:rsidRDefault="00296320" w:rsidP="00296320">
      <w:pPr>
        <w:ind w:left="720"/>
      </w:pPr>
    </w:p>
    <w:p w14:paraId="5E10EEB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5"/>
      <w:bookmarkStart w:id="41" w:name="_Toc54270156"/>
      <w:r>
        <w:rPr>
          <w:rFonts w:hint="eastAsia"/>
        </w:rPr>
        <w:lastRenderedPageBreak/>
        <w:t>质量范围</w:t>
      </w:r>
      <w:bookmarkEnd w:id="40"/>
      <w:bookmarkEnd w:id="41"/>
    </w:p>
    <w:p w14:paraId="14A575FD" w14:textId="0477C28C" w:rsidR="001265B3" w:rsidRDefault="001265B3" w:rsidP="00ED78C3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易用性：平台风格简约，图标清晰，常用功能</w:t>
      </w:r>
      <w:r w:rsidR="00D867BE">
        <w:rPr>
          <w:rFonts w:hint="eastAsia"/>
        </w:rPr>
        <w:t>都易于找到。平台提供详尽的用户指南，帮助初次使用的新用户尽快熟悉平台。</w:t>
      </w:r>
    </w:p>
    <w:p w14:paraId="479C154C" w14:textId="4C9E606E" w:rsidR="00D867BE" w:rsidRDefault="00D867BE" w:rsidP="00ED78C3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可靠性：平台上的专家都经过审核人员的严格审核，咨询的质量有所保障。开发人员进行测试，保障平台的稳定性</w:t>
      </w:r>
      <w:r w:rsidR="00A233FB">
        <w:rPr>
          <w:rFonts w:hint="eastAsia"/>
        </w:rPr>
        <w:t>，尽量</w:t>
      </w:r>
      <w:r w:rsidR="006064B3">
        <w:rPr>
          <w:rFonts w:hint="eastAsia"/>
        </w:rPr>
        <w:t>减少出现</w:t>
      </w:r>
      <w:r w:rsidR="00A233FB">
        <w:rPr>
          <w:rFonts w:hint="eastAsia"/>
        </w:rPr>
        <w:t>错误的次数</w:t>
      </w:r>
      <w:r w:rsidR="00C21E84">
        <w:rPr>
          <w:rFonts w:hint="eastAsia"/>
        </w:rPr>
        <w:t>。</w:t>
      </w:r>
    </w:p>
    <w:p w14:paraId="153945B1" w14:textId="5C2CA4EC" w:rsidR="00867DC4" w:rsidRDefault="00867DC4" w:rsidP="00ED78C3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性能：支持100个用户同时在线，响应时间不超过2秒</w:t>
      </w:r>
      <w:r w:rsidR="00F750D9">
        <w:rPr>
          <w:rFonts w:hint="eastAsia"/>
        </w:rPr>
        <w:t>。支持至少500个账户的储存</w:t>
      </w:r>
      <w:r w:rsidR="005A1BC7">
        <w:rPr>
          <w:rFonts w:hint="eastAsia"/>
        </w:rPr>
        <w:t>。</w:t>
      </w:r>
    </w:p>
    <w:p w14:paraId="4B1D5957" w14:textId="3CB76A08" w:rsidR="00C21E84" w:rsidRPr="001265B3" w:rsidRDefault="00C21E84" w:rsidP="00ED78C3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可支持性：</w:t>
      </w:r>
      <w:r w:rsidR="00A31DDC">
        <w:rPr>
          <w:rFonts w:hint="eastAsia"/>
        </w:rPr>
        <w:t>支持不同常见系统，不同常见浏览器上的使用。</w:t>
      </w:r>
    </w:p>
    <w:p w14:paraId="609D9DBC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6"/>
      <w:bookmarkStart w:id="43" w:name="_Toc54270157"/>
      <w:r>
        <w:rPr>
          <w:rFonts w:hint="eastAsia"/>
        </w:rPr>
        <w:t>优先级</w:t>
      </w:r>
      <w:bookmarkEnd w:id="42"/>
      <w:bookmarkEnd w:id="43"/>
    </w:p>
    <w:p w14:paraId="6B9A3606" w14:textId="635BD9BE" w:rsidR="00127CE3" w:rsidRDefault="00127CE3" w:rsidP="00127CE3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账号的登陆、注册和管理功能</w:t>
      </w:r>
    </w:p>
    <w:p w14:paraId="3D811715" w14:textId="47881100" w:rsidR="00960203" w:rsidRDefault="00960203" w:rsidP="00960203">
      <w:pPr>
        <w:pStyle w:val="af0"/>
        <w:ind w:left="1080" w:firstLineChars="0" w:firstLine="0"/>
      </w:pPr>
      <w:r>
        <w:rPr>
          <w:rFonts w:hint="eastAsia"/>
        </w:rPr>
        <w:t>确保有关账号的功能正确运行，防止用户隐私泄露</w:t>
      </w:r>
      <w:r w:rsidR="004737E7">
        <w:rPr>
          <w:rFonts w:hint="eastAsia"/>
        </w:rPr>
        <w:t>。</w:t>
      </w:r>
    </w:p>
    <w:p w14:paraId="286FC817" w14:textId="4AF72B47" w:rsidR="00127CE3" w:rsidRDefault="001C75D5" w:rsidP="00127CE3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付费咨询功能</w:t>
      </w:r>
    </w:p>
    <w:p w14:paraId="5469C05C" w14:textId="24681205" w:rsidR="004737E7" w:rsidRDefault="004737E7" w:rsidP="004737E7">
      <w:pPr>
        <w:pStyle w:val="af0"/>
        <w:ind w:left="1080" w:firstLineChars="0" w:firstLine="0"/>
      </w:pPr>
      <w:r>
        <w:rPr>
          <w:rFonts w:hint="eastAsia"/>
        </w:rPr>
        <w:t>维护打造平台的核心功能。</w:t>
      </w:r>
    </w:p>
    <w:p w14:paraId="66235358" w14:textId="4E5471A2" w:rsidR="001C75D5" w:rsidRDefault="001C75D5" w:rsidP="00127CE3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用户交流互动功能</w:t>
      </w:r>
    </w:p>
    <w:p w14:paraId="21E69502" w14:textId="1F90FD20" w:rsidR="004737E7" w:rsidRDefault="00FF6DA0" w:rsidP="004737E7">
      <w:pPr>
        <w:ind w:left="1080"/>
      </w:pPr>
      <w:r>
        <w:rPr>
          <w:rFonts w:hint="eastAsia"/>
        </w:rPr>
        <w:t>为用户打造线上交流的平台，</w:t>
      </w:r>
      <w:r w:rsidR="00832D87">
        <w:rPr>
          <w:rFonts w:hint="eastAsia"/>
        </w:rPr>
        <w:t>优化</w:t>
      </w:r>
      <w:r>
        <w:rPr>
          <w:rFonts w:hint="eastAsia"/>
        </w:rPr>
        <w:t>用户的平台使用体验。</w:t>
      </w:r>
    </w:p>
    <w:p w14:paraId="619B63F5" w14:textId="19376845" w:rsidR="00982AD5" w:rsidRDefault="00982AD5" w:rsidP="00127CE3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检索、排行功能</w:t>
      </w:r>
    </w:p>
    <w:p w14:paraId="6D443A88" w14:textId="0EE6E7D3" w:rsidR="008C3299" w:rsidRPr="00127CE3" w:rsidRDefault="008C3299" w:rsidP="008C3299">
      <w:pPr>
        <w:pStyle w:val="af0"/>
        <w:ind w:left="1080" w:firstLineChars="0" w:firstLine="0"/>
      </w:pPr>
      <w:r>
        <w:rPr>
          <w:rFonts w:hint="eastAsia"/>
        </w:rPr>
        <w:t>利用人工智能或者机器学习为用户提供更便捷可靠的咨询服务。</w:t>
      </w:r>
    </w:p>
    <w:p w14:paraId="6E88E0BA" w14:textId="3E9CF20E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7"/>
      <w:bookmarkStart w:id="45" w:name="_Toc54270158"/>
      <w:r>
        <w:rPr>
          <w:rFonts w:hint="eastAsia"/>
        </w:rPr>
        <w:t>其他产品需求</w:t>
      </w:r>
      <w:bookmarkEnd w:id="44"/>
      <w:bookmarkEnd w:id="45"/>
    </w:p>
    <w:p w14:paraId="7C5AD5B2" w14:textId="7F854D03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6" w:name="_Toc498919268"/>
      <w:bookmarkStart w:id="47" w:name="_Toc54270159"/>
      <w:r>
        <w:rPr>
          <w:rFonts w:hint="eastAsia"/>
        </w:rPr>
        <w:t>适用的标准</w:t>
      </w:r>
      <w:bookmarkEnd w:id="46"/>
      <w:bookmarkEnd w:id="47"/>
    </w:p>
    <w:p w14:paraId="3480682E" w14:textId="7BE9ECF8" w:rsidR="00DE3A61" w:rsidRDefault="00DE3A61" w:rsidP="00DE3A6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适用于法律和法规FDA、UCC标准、通讯标准TCP/IP、ISDN以及质量和安全标准UL、ISO、CMM。</w:t>
      </w:r>
    </w:p>
    <w:p w14:paraId="656C0432" w14:textId="22337AD7" w:rsidR="00DE3A61" w:rsidRPr="00DE3A61" w:rsidRDefault="00DE3A61" w:rsidP="00DE3A6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适用于主流的浏览器如Microsoft Edge，Chrome浏览器；适用于主流的平台如Windows,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Android。</w:t>
      </w:r>
    </w:p>
    <w:p w14:paraId="7AEB213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8" w:name="_Toc498919269"/>
      <w:bookmarkStart w:id="49" w:name="_Toc54270160"/>
      <w:r>
        <w:rPr>
          <w:rFonts w:hint="eastAsia"/>
        </w:rPr>
        <w:t>系统需求</w:t>
      </w:r>
      <w:bookmarkEnd w:id="48"/>
      <w:bookmarkEnd w:id="49"/>
    </w:p>
    <w:p w14:paraId="3E33E1C9" w14:textId="1D3DC8D1" w:rsidR="00BA2BFF" w:rsidRPr="00BA2BFF" w:rsidRDefault="00BA2BFF" w:rsidP="00BA2BFF">
      <w:pPr>
        <w:ind w:left="720"/>
      </w:pPr>
      <w:r>
        <w:rPr>
          <w:rFonts w:hint="eastAsia"/>
        </w:rPr>
        <w:t>至少有</w:t>
      </w:r>
      <w:r w:rsidR="00091669">
        <w:rPr>
          <w:rFonts w:hint="eastAsia"/>
        </w:rPr>
        <w:t>1GB内存，网络宽带在10MB以上。</w:t>
      </w:r>
    </w:p>
    <w:p w14:paraId="59541730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71"/>
      <w:bookmarkStart w:id="51" w:name="_Toc54270161"/>
      <w:r>
        <w:rPr>
          <w:rFonts w:hint="eastAsia"/>
        </w:rPr>
        <w:t>环境需求</w:t>
      </w:r>
      <w:bookmarkEnd w:id="50"/>
      <w:bookmarkEnd w:id="51"/>
    </w:p>
    <w:p w14:paraId="0631EFB5" w14:textId="16E3EC8B" w:rsidR="00231171" w:rsidRDefault="00231171" w:rsidP="00231171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确定设备处于网络信号良好的地带。</w:t>
      </w:r>
    </w:p>
    <w:p w14:paraId="2D725998" w14:textId="27E09056" w:rsidR="00231171" w:rsidRDefault="00231171" w:rsidP="00231171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确定设备有足够内存。</w:t>
      </w:r>
    </w:p>
    <w:p w14:paraId="4C8F0D87" w14:textId="01BCED54" w:rsidR="00231171" w:rsidRPr="00231171" w:rsidRDefault="00231171" w:rsidP="00231171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设备版本应足够支持网站的更新。</w:t>
      </w:r>
    </w:p>
    <w:p w14:paraId="4BF4241C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2" w:name="_Toc498919272"/>
      <w:bookmarkStart w:id="53" w:name="_Toc54270162"/>
      <w:r>
        <w:rPr>
          <w:rFonts w:hint="eastAsia"/>
        </w:rPr>
        <w:t>文档需求</w:t>
      </w:r>
      <w:bookmarkEnd w:id="52"/>
      <w:bookmarkEnd w:id="53"/>
    </w:p>
    <w:p w14:paraId="385021F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4" w:name="_Toc498919273"/>
      <w:bookmarkStart w:id="55" w:name="_Toc54270163"/>
      <w:r>
        <w:rPr>
          <w:rFonts w:hint="eastAsia"/>
        </w:rPr>
        <w:t>用户手册</w:t>
      </w:r>
      <w:bookmarkEnd w:id="54"/>
      <w:bookmarkEnd w:id="55"/>
    </w:p>
    <w:p w14:paraId="745406CF" w14:textId="5E736C0B" w:rsidR="00773197" w:rsidRDefault="00F930FD" w:rsidP="00F930FD">
      <w:pPr>
        <w:pStyle w:val="3"/>
      </w:pPr>
      <w:r>
        <w:rPr>
          <w:rFonts w:hint="eastAsia"/>
        </w:rPr>
        <w:t>用户手册目的</w:t>
      </w:r>
    </w:p>
    <w:p w14:paraId="7B3FECFC" w14:textId="73B1AA50" w:rsidR="00F930FD" w:rsidRDefault="00E02872" w:rsidP="00AD1F4A">
      <w:pPr>
        <w:ind w:left="720" w:firstLine="720"/>
      </w:pPr>
      <w:r>
        <w:rPr>
          <w:rFonts w:hint="eastAsia"/>
        </w:rPr>
        <w:t>用户手册的目的旨在为用户提供使用多领域一对一咨询平台的指南，并告知用户使用平台</w:t>
      </w:r>
      <w:r w:rsidR="00582CC2">
        <w:rPr>
          <w:rFonts w:hint="eastAsia"/>
        </w:rPr>
        <w:t>所需遵守的规范。</w:t>
      </w:r>
    </w:p>
    <w:p w14:paraId="6662AB6D" w14:textId="744FBDA9" w:rsidR="004A457C" w:rsidRDefault="004A457C" w:rsidP="004A457C">
      <w:pPr>
        <w:pStyle w:val="3"/>
      </w:pPr>
      <w:r>
        <w:rPr>
          <w:rFonts w:hint="eastAsia"/>
        </w:rPr>
        <w:t>用户手册拟定内容框架</w:t>
      </w:r>
    </w:p>
    <w:p w14:paraId="1BA06BAE" w14:textId="0F3ACF38" w:rsidR="004A457C" w:rsidRDefault="004A457C" w:rsidP="004A457C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引言</w:t>
      </w:r>
    </w:p>
    <w:p w14:paraId="627A772C" w14:textId="68EFB453" w:rsidR="004A457C" w:rsidRDefault="004A457C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编写目的</w:t>
      </w:r>
    </w:p>
    <w:p w14:paraId="0BCA3F6B" w14:textId="79A33B58" w:rsidR="004A457C" w:rsidRDefault="005C30D7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平台简介</w:t>
      </w:r>
    </w:p>
    <w:p w14:paraId="37D1C2BD" w14:textId="36522C91" w:rsidR="004A457C" w:rsidRDefault="004A457C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参考资料</w:t>
      </w:r>
    </w:p>
    <w:p w14:paraId="3AF9E889" w14:textId="263319AD" w:rsidR="004A457C" w:rsidRDefault="00F40B0A" w:rsidP="004A457C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使用指南</w:t>
      </w:r>
    </w:p>
    <w:p w14:paraId="27DB4FC7" w14:textId="0F49C5D0" w:rsidR="00161EC5" w:rsidRDefault="000D0278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注册与登录</w:t>
      </w:r>
    </w:p>
    <w:p w14:paraId="29F9CFD6" w14:textId="296474ED" w:rsidR="00161EC5" w:rsidRDefault="00161EC5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导航与界面</w:t>
      </w:r>
    </w:p>
    <w:p w14:paraId="5CFFDDC8" w14:textId="2B06C994" w:rsidR="00161EC5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预约专家咨询</w:t>
      </w:r>
    </w:p>
    <w:p w14:paraId="6B3BCC81" w14:textId="6C82FE23" w:rsidR="00EA1D9A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进行咨询</w:t>
      </w:r>
    </w:p>
    <w:p w14:paraId="0DAF3C5D" w14:textId="1238DE3E" w:rsidR="00EA1D9A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评价与支付</w:t>
      </w:r>
    </w:p>
    <w:p w14:paraId="20CAA6F0" w14:textId="0C8B92AA" w:rsidR="00EA1D9A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账户管理</w:t>
      </w:r>
    </w:p>
    <w:p w14:paraId="73D9B7C9" w14:textId="4BC2DA7C" w:rsidR="00EA1D9A" w:rsidRDefault="00EA1D9A" w:rsidP="004A457C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隐私与安全</w:t>
      </w:r>
    </w:p>
    <w:p w14:paraId="1CCE96C9" w14:textId="1494897A" w:rsidR="00EA1D9A" w:rsidRDefault="00EA1D9A" w:rsidP="00EA1D9A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其他</w:t>
      </w:r>
    </w:p>
    <w:p w14:paraId="29DB397E" w14:textId="247A4A80" w:rsidR="00EA1D9A" w:rsidRDefault="00EA1D9A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平台规则</w:t>
      </w:r>
    </w:p>
    <w:p w14:paraId="6D745F56" w14:textId="3391E7C3" w:rsidR="00EA1D9A" w:rsidRDefault="00EA1D9A" w:rsidP="00EA1D9A">
      <w:pPr>
        <w:pStyle w:val="af0"/>
        <w:numPr>
          <w:ilvl w:val="2"/>
          <w:numId w:val="11"/>
        </w:numPr>
        <w:ind w:firstLineChars="0"/>
      </w:pPr>
      <w:r>
        <w:rPr>
          <w:rFonts w:hint="eastAsia"/>
        </w:rPr>
        <w:t>广场规则</w:t>
      </w:r>
    </w:p>
    <w:p w14:paraId="56F296D9" w14:textId="5D13F927" w:rsidR="00EA1D9A" w:rsidRDefault="00EA1D9A" w:rsidP="00EA1D9A">
      <w:pPr>
        <w:pStyle w:val="af0"/>
        <w:numPr>
          <w:ilvl w:val="2"/>
          <w:numId w:val="11"/>
        </w:numPr>
        <w:ind w:firstLineChars="0"/>
      </w:pPr>
      <w:r>
        <w:rPr>
          <w:rFonts w:hint="eastAsia"/>
        </w:rPr>
        <w:t>收费标准</w:t>
      </w:r>
    </w:p>
    <w:p w14:paraId="18A6C450" w14:textId="4C3ED49A" w:rsidR="00EA1D9A" w:rsidRDefault="00EA1D9A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常见问题解答</w:t>
      </w:r>
    </w:p>
    <w:p w14:paraId="3C7E16D6" w14:textId="06B91E43" w:rsidR="00EA1D9A" w:rsidRDefault="00EA1D9A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反馈与支持</w:t>
      </w:r>
    </w:p>
    <w:p w14:paraId="469ADA3A" w14:textId="180A9601" w:rsidR="00757057" w:rsidRDefault="00757057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使用条款和政策</w:t>
      </w:r>
    </w:p>
    <w:p w14:paraId="0A4E6DF6" w14:textId="3CFECC07" w:rsidR="00680C02" w:rsidRDefault="0027181D" w:rsidP="00EA1D9A">
      <w:pPr>
        <w:pStyle w:val="af0"/>
        <w:numPr>
          <w:ilvl w:val="1"/>
          <w:numId w:val="11"/>
        </w:numPr>
        <w:ind w:firstLineChars="0"/>
      </w:pPr>
      <w:r>
        <w:rPr>
          <w:rFonts w:hint="eastAsia"/>
        </w:rPr>
        <w:t>更新记录</w:t>
      </w:r>
    </w:p>
    <w:p w14:paraId="293D87A1" w14:textId="4DAC156D" w:rsidR="00080D8D" w:rsidRDefault="00F1280D" w:rsidP="00080D8D">
      <w:pPr>
        <w:pStyle w:val="3"/>
      </w:pPr>
      <w:r>
        <w:rPr>
          <w:rFonts w:hint="eastAsia"/>
        </w:rPr>
        <w:t>其他</w:t>
      </w:r>
    </w:p>
    <w:p w14:paraId="4764CDE0" w14:textId="42B10034" w:rsidR="00080D8D" w:rsidRPr="00773197" w:rsidRDefault="00F76E2F" w:rsidP="00A70833">
      <w:pPr>
        <w:ind w:left="720" w:firstLine="720"/>
        <w:rPr>
          <w:rFonts w:hint="eastAsia"/>
        </w:rPr>
      </w:pPr>
      <w:r>
        <w:rPr>
          <w:rFonts w:hint="eastAsia"/>
        </w:rPr>
        <w:t>用户手册</w:t>
      </w:r>
      <w:r w:rsidR="00F1280D">
        <w:rPr>
          <w:rFonts w:hint="eastAsia"/>
        </w:rPr>
        <w:t>大约在十页左右，内容</w:t>
      </w:r>
      <w:r>
        <w:rPr>
          <w:rFonts w:hint="eastAsia"/>
        </w:rPr>
        <w:t>应尽可能详实，避免产生歧义；需要索引，词汇表（待定），教程与参考手册策略。排版应整齐易读。网站提供手册的链接可以保存至本地，有需要的用户可以打印。</w:t>
      </w:r>
    </w:p>
    <w:p w14:paraId="0614E268" w14:textId="5A00CA3C" w:rsidR="00C75E41" w:rsidRDefault="00C75E41" w:rsidP="00692F63">
      <w:pPr>
        <w:pStyle w:val="2"/>
      </w:pPr>
      <w:r>
        <w:rPr>
          <w:rFonts w:hint="eastAsia"/>
        </w:rPr>
        <w:t>联机帮助</w:t>
      </w:r>
    </w:p>
    <w:p w14:paraId="2731C335" w14:textId="492D1F3F" w:rsidR="00692F63" w:rsidRPr="00692F63" w:rsidRDefault="00880559" w:rsidP="00692F63">
      <w:pPr>
        <w:ind w:left="720"/>
      </w:pPr>
      <w:r>
        <w:rPr>
          <w:rFonts w:hint="eastAsia"/>
        </w:rPr>
        <w:t>在平台界面上</w:t>
      </w:r>
      <w:r w:rsidR="00FF7C2D">
        <w:rPr>
          <w:rFonts w:hint="eastAsia"/>
        </w:rPr>
        <w:t>提供</w:t>
      </w:r>
      <w:r>
        <w:rPr>
          <w:rFonts w:hint="eastAsia"/>
        </w:rPr>
        <w:t>用户手册</w:t>
      </w:r>
      <w:r w:rsidR="00FF7C2D">
        <w:rPr>
          <w:rFonts w:hint="eastAsia"/>
        </w:rPr>
        <w:t>的链接</w:t>
      </w:r>
      <w:r>
        <w:rPr>
          <w:rFonts w:hint="eastAsia"/>
        </w:rPr>
        <w:t>，</w:t>
      </w:r>
      <w:r w:rsidR="00FF7C2D">
        <w:rPr>
          <w:rFonts w:hint="eastAsia"/>
        </w:rPr>
        <w:t>定期更新，</w:t>
      </w:r>
      <w:r>
        <w:rPr>
          <w:rFonts w:hint="eastAsia"/>
        </w:rPr>
        <w:t>可以下载</w:t>
      </w:r>
      <w:r w:rsidR="00FF7C2D">
        <w:rPr>
          <w:rFonts w:hint="eastAsia"/>
        </w:rPr>
        <w:t>保存至本地。</w:t>
      </w:r>
    </w:p>
    <w:p w14:paraId="7A091DF3" w14:textId="1F105324" w:rsidR="003A0C75" w:rsidRDefault="00CD6E07" w:rsidP="003A0C75">
      <w:pPr>
        <w:pStyle w:val="2"/>
        <w:numPr>
          <w:ilvl w:val="1"/>
          <w:numId w:val="1"/>
        </w:numPr>
        <w:ind w:left="720" w:hanging="720"/>
      </w:pPr>
      <w:bookmarkStart w:id="56" w:name="_Toc498919275"/>
      <w:bookmarkStart w:id="57" w:name="_Toc54270165"/>
      <w:r>
        <w:rPr>
          <w:rFonts w:hint="eastAsia"/>
        </w:rPr>
        <w:t>安装指南、配置文件、自述文件</w:t>
      </w:r>
      <w:bookmarkEnd w:id="56"/>
      <w:bookmarkEnd w:id="57"/>
    </w:p>
    <w:p w14:paraId="1598EBDC" w14:textId="7C19E406" w:rsidR="003A0C75" w:rsidRDefault="00095CD2" w:rsidP="00095CD2">
      <w:pPr>
        <w:pStyle w:val="af0"/>
        <w:numPr>
          <w:ilvl w:val="0"/>
          <w:numId w:val="9"/>
        </w:numPr>
        <w:ind w:firstLineChars="0"/>
      </w:pPr>
      <w:r>
        <w:t>输入网址完成注册后</w:t>
      </w:r>
      <w:r>
        <w:rPr>
          <w:rFonts w:hint="eastAsia"/>
        </w:rPr>
        <w:t>登录即可开始使用，无需安装。</w:t>
      </w:r>
    </w:p>
    <w:p w14:paraId="63E4516B" w14:textId="503AD568" w:rsidR="00095CD2" w:rsidRDefault="00095CD2" w:rsidP="00095CD2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无需自主配置环境。</w:t>
      </w:r>
    </w:p>
    <w:p w14:paraId="27FCDE79" w14:textId="562FB9A2" w:rsidR="00095CD2" w:rsidRPr="003A0C75" w:rsidRDefault="00095CD2" w:rsidP="00095CD2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自述文件包含版本日志，标明网站修复优化的记录。</w:t>
      </w:r>
    </w:p>
    <w:p w14:paraId="3533BC52" w14:textId="50FE4687" w:rsidR="00CD6E07" w:rsidRDefault="00CD6E07" w:rsidP="007128B3">
      <w:pPr>
        <w:pStyle w:val="InfoBlue"/>
      </w:pPr>
    </w:p>
    <w:sectPr w:rsidR="00CD6E0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B2306" w14:textId="77777777" w:rsidR="000D1F68" w:rsidRDefault="000D1F68">
      <w:r>
        <w:separator/>
      </w:r>
    </w:p>
  </w:endnote>
  <w:endnote w:type="continuationSeparator" w:id="0">
    <w:p w14:paraId="7D39DF2A" w14:textId="77777777" w:rsidR="000D1F68" w:rsidRDefault="000D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769847B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84E325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0ACCFF" w14:textId="77777777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72237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B03DFA4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C48F" w14:textId="77777777" w:rsidR="000D1F68" w:rsidRDefault="000D1F68">
      <w:r>
        <w:separator/>
      </w:r>
    </w:p>
  </w:footnote>
  <w:footnote w:type="continuationSeparator" w:id="0">
    <w:p w14:paraId="7558911E" w14:textId="77777777" w:rsidR="000D1F68" w:rsidRDefault="000D1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0ED8F" w14:textId="77777777" w:rsidR="00BB39E1" w:rsidRDefault="00BB39E1">
    <w:pPr>
      <w:rPr>
        <w:sz w:val="24"/>
      </w:rPr>
    </w:pPr>
  </w:p>
  <w:p w14:paraId="6B96547F" w14:textId="77777777" w:rsidR="00BB39E1" w:rsidRDefault="00BB39E1">
    <w:pPr>
      <w:pBdr>
        <w:top w:val="single" w:sz="6" w:space="1" w:color="auto"/>
      </w:pBdr>
      <w:rPr>
        <w:sz w:val="24"/>
      </w:rPr>
    </w:pPr>
  </w:p>
  <w:p w14:paraId="01348C45" w14:textId="17D9ABCA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EA71C6">
      <w:rPr>
        <w:rFonts w:ascii="Arial" w:hAnsi="Arial" w:hint="eastAsia"/>
        <w:b/>
        <w:sz w:val="36"/>
      </w:rPr>
      <w:t>咨询平台开发组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7F5D78E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0D5B4E0A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4782386D" w14:textId="77777777">
      <w:tc>
        <w:tcPr>
          <w:tcW w:w="6379" w:type="dxa"/>
        </w:tcPr>
        <w:p w14:paraId="20C177FA" w14:textId="0B6344EC" w:rsidR="00C62820" w:rsidRDefault="00B4737C">
          <w:r w:rsidRPr="001C1BD1">
            <w:rPr>
              <w:rFonts w:ascii="Lato" w:hAnsi="Lato" w:hint="eastAsia"/>
              <w:color w:val="2D3B45"/>
              <w:shd w:val="clear" w:color="auto" w:fill="FFFFFF"/>
            </w:rPr>
            <w:t>多领域一对一咨询平台</w:t>
          </w:r>
        </w:p>
      </w:tc>
      <w:tc>
        <w:tcPr>
          <w:tcW w:w="3179" w:type="dxa"/>
        </w:tcPr>
        <w:p w14:paraId="39247AA7" w14:textId="77777777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62820" w14:paraId="30E08829" w14:textId="77777777">
      <w:tc>
        <w:tcPr>
          <w:tcW w:w="6379" w:type="dxa"/>
        </w:tcPr>
        <w:p w14:paraId="69BB8CAE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B10DC4E" w14:textId="51727E76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B4737C">
            <w:rPr>
              <w:rFonts w:ascii="Times New Roman" w:hint="eastAsia"/>
              <w:noProof/>
            </w:rPr>
            <w:t>2023/</w:t>
          </w:r>
          <w:r w:rsidR="004F1F19">
            <w:rPr>
              <w:rFonts w:ascii="Times New Roman" w:hint="eastAsia"/>
              <w:noProof/>
            </w:rPr>
            <w:t>0</w:t>
          </w:r>
          <w:r w:rsidR="00B4737C">
            <w:rPr>
              <w:rFonts w:ascii="Times New Roman" w:hint="eastAsia"/>
              <w:noProof/>
            </w:rPr>
            <w:t>3/12</w:t>
          </w:r>
        </w:p>
      </w:tc>
    </w:tr>
  </w:tbl>
  <w:p w14:paraId="30D44EFC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C7699"/>
    <w:multiLevelType w:val="hybridMultilevel"/>
    <w:tmpl w:val="284A2C84"/>
    <w:lvl w:ilvl="0" w:tplc="E49A9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2920786A"/>
    <w:multiLevelType w:val="hybridMultilevel"/>
    <w:tmpl w:val="1D0472B2"/>
    <w:lvl w:ilvl="0" w:tplc="D48EF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590551"/>
    <w:multiLevelType w:val="hybridMultilevel"/>
    <w:tmpl w:val="19C4C3B0"/>
    <w:lvl w:ilvl="0" w:tplc="AB94C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37E8075C"/>
    <w:multiLevelType w:val="hybridMultilevel"/>
    <w:tmpl w:val="346EA842"/>
    <w:lvl w:ilvl="0" w:tplc="B19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41F3537C"/>
    <w:multiLevelType w:val="hybridMultilevel"/>
    <w:tmpl w:val="7DE8C06E"/>
    <w:lvl w:ilvl="0" w:tplc="9ECC7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B17CC1"/>
    <w:multiLevelType w:val="hybridMultilevel"/>
    <w:tmpl w:val="C83C5B2E"/>
    <w:lvl w:ilvl="0" w:tplc="C9C88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467B116A"/>
    <w:multiLevelType w:val="hybridMultilevel"/>
    <w:tmpl w:val="F86E5FE0"/>
    <w:lvl w:ilvl="0" w:tplc="42FE5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4F303631"/>
    <w:multiLevelType w:val="hybridMultilevel"/>
    <w:tmpl w:val="8B3602C8"/>
    <w:lvl w:ilvl="0" w:tplc="F6E09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55100B43"/>
    <w:multiLevelType w:val="hybridMultilevel"/>
    <w:tmpl w:val="AFE6BB84"/>
    <w:lvl w:ilvl="0" w:tplc="41A02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57C85453"/>
    <w:multiLevelType w:val="multilevel"/>
    <w:tmpl w:val="9AD2DA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928555">
    <w:abstractNumId w:val="0"/>
  </w:num>
  <w:num w:numId="2" w16cid:durableId="568804305">
    <w:abstractNumId w:val="0"/>
  </w:num>
  <w:num w:numId="3" w16cid:durableId="683871587">
    <w:abstractNumId w:val="0"/>
  </w:num>
  <w:num w:numId="4" w16cid:durableId="201207916">
    <w:abstractNumId w:val="11"/>
  </w:num>
  <w:num w:numId="5" w16cid:durableId="625088424">
    <w:abstractNumId w:val="5"/>
  </w:num>
  <w:num w:numId="6" w16cid:durableId="1140268132">
    <w:abstractNumId w:val="2"/>
  </w:num>
  <w:num w:numId="7" w16cid:durableId="1280531003">
    <w:abstractNumId w:val="3"/>
  </w:num>
  <w:num w:numId="8" w16cid:durableId="932469781">
    <w:abstractNumId w:val="0"/>
    <w:lvlOverride w:ilvl="0">
      <w:startOverride w:val="5"/>
    </w:lvlOverride>
    <w:lvlOverride w:ilvl="1">
      <w:startOverride w:val="2"/>
    </w:lvlOverride>
  </w:num>
  <w:num w:numId="9" w16cid:durableId="255602195">
    <w:abstractNumId w:val="4"/>
  </w:num>
  <w:num w:numId="10" w16cid:durableId="2124225643">
    <w:abstractNumId w:val="6"/>
  </w:num>
  <w:num w:numId="11" w16cid:durableId="1009407231">
    <w:abstractNumId w:val="10"/>
  </w:num>
  <w:num w:numId="12" w16cid:durableId="1248999203">
    <w:abstractNumId w:val="8"/>
  </w:num>
  <w:num w:numId="13" w16cid:durableId="869682910">
    <w:abstractNumId w:val="1"/>
  </w:num>
  <w:num w:numId="14" w16cid:durableId="1934513578">
    <w:abstractNumId w:val="7"/>
  </w:num>
  <w:num w:numId="15" w16cid:durableId="167903680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03F6F"/>
    <w:rsid w:val="00017F0C"/>
    <w:rsid w:val="00020257"/>
    <w:rsid w:val="000204EB"/>
    <w:rsid w:val="00046804"/>
    <w:rsid w:val="00046DD0"/>
    <w:rsid w:val="0005094C"/>
    <w:rsid w:val="00051D1C"/>
    <w:rsid w:val="00054309"/>
    <w:rsid w:val="000604C6"/>
    <w:rsid w:val="00071A5E"/>
    <w:rsid w:val="000724C9"/>
    <w:rsid w:val="000752CD"/>
    <w:rsid w:val="00076A28"/>
    <w:rsid w:val="00080D8D"/>
    <w:rsid w:val="00083AE0"/>
    <w:rsid w:val="00084742"/>
    <w:rsid w:val="00091669"/>
    <w:rsid w:val="00095CD2"/>
    <w:rsid w:val="00096A73"/>
    <w:rsid w:val="000970C0"/>
    <w:rsid w:val="000A514E"/>
    <w:rsid w:val="000C19CD"/>
    <w:rsid w:val="000D0278"/>
    <w:rsid w:val="000D1F68"/>
    <w:rsid w:val="000D6322"/>
    <w:rsid w:val="000D6431"/>
    <w:rsid w:val="000F7BF5"/>
    <w:rsid w:val="00124C0E"/>
    <w:rsid w:val="001265B3"/>
    <w:rsid w:val="00126FA4"/>
    <w:rsid w:val="0012724E"/>
    <w:rsid w:val="00127CE3"/>
    <w:rsid w:val="00131269"/>
    <w:rsid w:val="00133D26"/>
    <w:rsid w:val="00134166"/>
    <w:rsid w:val="00136B6D"/>
    <w:rsid w:val="00146A19"/>
    <w:rsid w:val="00151261"/>
    <w:rsid w:val="0015782B"/>
    <w:rsid w:val="00161EC5"/>
    <w:rsid w:val="00163930"/>
    <w:rsid w:val="001705B9"/>
    <w:rsid w:val="00170606"/>
    <w:rsid w:val="00171857"/>
    <w:rsid w:val="001718C4"/>
    <w:rsid w:val="001755D4"/>
    <w:rsid w:val="00184D38"/>
    <w:rsid w:val="00192C88"/>
    <w:rsid w:val="00194BED"/>
    <w:rsid w:val="001A1772"/>
    <w:rsid w:val="001B3604"/>
    <w:rsid w:val="001C53DF"/>
    <w:rsid w:val="001C71A1"/>
    <w:rsid w:val="001C75D5"/>
    <w:rsid w:val="001C7AE2"/>
    <w:rsid w:val="001C7FB2"/>
    <w:rsid w:val="001D6334"/>
    <w:rsid w:val="001D78E1"/>
    <w:rsid w:val="001D7CBD"/>
    <w:rsid w:val="001D7DE7"/>
    <w:rsid w:val="001F2309"/>
    <w:rsid w:val="001F41C1"/>
    <w:rsid w:val="001F5D87"/>
    <w:rsid w:val="002050FC"/>
    <w:rsid w:val="00213165"/>
    <w:rsid w:val="00215042"/>
    <w:rsid w:val="00231171"/>
    <w:rsid w:val="00234539"/>
    <w:rsid w:val="0023455D"/>
    <w:rsid w:val="00241691"/>
    <w:rsid w:val="0024376E"/>
    <w:rsid w:val="00244964"/>
    <w:rsid w:val="0027181D"/>
    <w:rsid w:val="00283045"/>
    <w:rsid w:val="00285CDD"/>
    <w:rsid w:val="00287F65"/>
    <w:rsid w:val="00295116"/>
    <w:rsid w:val="00296320"/>
    <w:rsid w:val="002A16AB"/>
    <w:rsid w:val="002A2CEC"/>
    <w:rsid w:val="002A31D6"/>
    <w:rsid w:val="002A440F"/>
    <w:rsid w:val="002A7053"/>
    <w:rsid w:val="002B59C3"/>
    <w:rsid w:val="002C3154"/>
    <w:rsid w:val="002C32C6"/>
    <w:rsid w:val="002C643A"/>
    <w:rsid w:val="002D3F5C"/>
    <w:rsid w:val="002D6002"/>
    <w:rsid w:val="002D765B"/>
    <w:rsid w:val="002E01DE"/>
    <w:rsid w:val="002E08C1"/>
    <w:rsid w:val="002E2440"/>
    <w:rsid w:val="002E42AE"/>
    <w:rsid w:val="002E4481"/>
    <w:rsid w:val="002F3F7D"/>
    <w:rsid w:val="002F4CF5"/>
    <w:rsid w:val="0030369D"/>
    <w:rsid w:val="00315A92"/>
    <w:rsid w:val="00320B90"/>
    <w:rsid w:val="003331E9"/>
    <w:rsid w:val="00341B60"/>
    <w:rsid w:val="00343289"/>
    <w:rsid w:val="00346217"/>
    <w:rsid w:val="003472F4"/>
    <w:rsid w:val="00367849"/>
    <w:rsid w:val="00370DD7"/>
    <w:rsid w:val="00375CC9"/>
    <w:rsid w:val="0037792E"/>
    <w:rsid w:val="0039220F"/>
    <w:rsid w:val="003929FF"/>
    <w:rsid w:val="003932B7"/>
    <w:rsid w:val="00397348"/>
    <w:rsid w:val="003A0C75"/>
    <w:rsid w:val="003A6A7C"/>
    <w:rsid w:val="003B1256"/>
    <w:rsid w:val="003B61A9"/>
    <w:rsid w:val="003C0D69"/>
    <w:rsid w:val="003C16FE"/>
    <w:rsid w:val="003C6AC0"/>
    <w:rsid w:val="003C6E9F"/>
    <w:rsid w:val="003D280E"/>
    <w:rsid w:val="003E3090"/>
    <w:rsid w:val="003F0FC4"/>
    <w:rsid w:val="003F6C6D"/>
    <w:rsid w:val="003F6D74"/>
    <w:rsid w:val="004028B4"/>
    <w:rsid w:val="00403649"/>
    <w:rsid w:val="00405017"/>
    <w:rsid w:val="00411427"/>
    <w:rsid w:val="00412284"/>
    <w:rsid w:val="00420221"/>
    <w:rsid w:val="00423F70"/>
    <w:rsid w:val="00440273"/>
    <w:rsid w:val="004406D8"/>
    <w:rsid w:val="00440B2C"/>
    <w:rsid w:val="0044401B"/>
    <w:rsid w:val="00445332"/>
    <w:rsid w:val="00451270"/>
    <w:rsid w:val="004538F8"/>
    <w:rsid w:val="00456177"/>
    <w:rsid w:val="00465259"/>
    <w:rsid w:val="004737E7"/>
    <w:rsid w:val="00477894"/>
    <w:rsid w:val="00481237"/>
    <w:rsid w:val="00491564"/>
    <w:rsid w:val="004A457C"/>
    <w:rsid w:val="004B07CC"/>
    <w:rsid w:val="004B15DF"/>
    <w:rsid w:val="004B4616"/>
    <w:rsid w:val="004C57A3"/>
    <w:rsid w:val="004D7231"/>
    <w:rsid w:val="004F1F19"/>
    <w:rsid w:val="004F5CD8"/>
    <w:rsid w:val="00502611"/>
    <w:rsid w:val="005030B7"/>
    <w:rsid w:val="00510E5E"/>
    <w:rsid w:val="005133BD"/>
    <w:rsid w:val="00513789"/>
    <w:rsid w:val="00514342"/>
    <w:rsid w:val="005143E8"/>
    <w:rsid w:val="005168B9"/>
    <w:rsid w:val="00520F3A"/>
    <w:rsid w:val="00540BBC"/>
    <w:rsid w:val="005446CB"/>
    <w:rsid w:val="0054635B"/>
    <w:rsid w:val="0055706F"/>
    <w:rsid w:val="0056186A"/>
    <w:rsid w:val="00582CC2"/>
    <w:rsid w:val="00597124"/>
    <w:rsid w:val="005A1BC7"/>
    <w:rsid w:val="005A65FA"/>
    <w:rsid w:val="005B0417"/>
    <w:rsid w:val="005C30D7"/>
    <w:rsid w:val="005C4841"/>
    <w:rsid w:val="005D1EBA"/>
    <w:rsid w:val="005D1FBB"/>
    <w:rsid w:val="005D5B1E"/>
    <w:rsid w:val="005E2DBD"/>
    <w:rsid w:val="005F082B"/>
    <w:rsid w:val="005F1639"/>
    <w:rsid w:val="005F4D94"/>
    <w:rsid w:val="005F6025"/>
    <w:rsid w:val="00600DBB"/>
    <w:rsid w:val="00605F29"/>
    <w:rsid w:val="006064B3"/>
    <w:rsid w:val="006233A3"/>
    <w:rsid w:val="00623545"/>
    <w:rsid w:val="006242A2"/>
    <w:rsid w:val="00627524"/>
    <w:rsid w:val="00634273"/>
    <w:rsid w:val="00663706"/>
    <w:rsid w:val="006732F9"/>
    <w:rsid w:val="00680C02"/>
    <w:rsid w:val="00687089"/>
    <w:rsid w:val="00687D72"/>
    <w:rsid w:val="00692F63"/>
    <w:rsid w:val="00693901"/>
    <w:rsid w:val="00695EB6"/>
    <w:rsid w:val="006A2B2D"/>
    <w:rsid w:val="006B0645"/>
    <w:rsid w:val="006C67E4"/>
    <w:rsid w:val="006C68AF"/>
    <w:rsid w:val="006D71C8"/>
    <w:rsid w:val="006E0717"/>
    <w:rsid w:val="006E2D7A"/>
    <w:rsid w:val="006F299F"/>
    <w:rsid w:val="006F53CE"/>
    <w:rsid w:val="006F711F"/>
    <w:rsid w:val="007128B3"/>
    <w:rsid w:val="00712C28"/>
    <w:rsid w:val="007210FE"/>
    <w:rsid w:val="00723003"/>
    <w:rsid w:val="0072615B"/>
    <w:rsid w:val="007329EB"/>
    <w:rsid w:val="00732D99"/>
    <w:rsid w:val="00737218"/>
    <w:rsid w:val="00757057"/>
    <w:rsid w:val="00760574"/>
    <w:rsid w:val="00764C7B"/>
    <w:rsid w:val="0077015E"/>
    <w:rsid w:val="00773197"/>
    <w:rsid w:val="0077611E"/>
    <w:rsid w:val="00777964"/>
    <w:rsid w:val="007817CB"/>
    <w:rsid w:val="0078470A"/>
    <w:rsid w:val="00793CC0"/>
    <w:rsid w:val="00794408"/>
    <w:rsid w:val="007A0A6C"/>
    <w:rsid w:val="007A6063"/>
    <w:rsid w:val="007B19E7"/>
    <w:rsid w:val="007B4FEC"/>
    <w:rsid w:val="007B592A"/>
    <w:rsid w:val="007C2886"/>
    <w:rsid w:val="007D28FA"/>
    <w:rsid w:val="007E3660"/>
    <w:rsid w:val="007E3D05"/>
    <w:rsid w:val="007E6ACF"/>
    <w:rsid w:val="007F2E1F"/>
    <w:rsid w:val="00802BE8"/>
    <w:rsid w:val="008063AD"/>
    <w:rsid w:val="00810D4B"/>
    <w:rsid w:val="00813BD9"/>
    <w:rsid w:val="00830A3A"/>
    <w:rsid w:val="00832D87"/>
    <w:rsid w:val="00840A8A"/>
    <w:rsid w:val="00845E3D"/>
    <w:rsid w:val="00867DC4"/>
    <w:rsid w:val="00880559"/>
    <w:rsid w:val="00882440"/>
    <w:rsid w:val="00885913"/>
    <w:rsid w:val="0089307E"/>
    <w:rsid w:val="008A3C2F"/>
    <w:rsid w:val="008A40D4"/>
    <w:rsid w:val="008A4E3D"/>
    <w:rsid w:val="008A50F2"/>
    <w:rsid w:val="008A6B91"/>
    <w:rsid w:val="008B4CB8"/>
    <w:rsid w:val="008B7676"/>
    <w:rsid w:val="008C183E"/>
    <w:rsid w:val="008C1BDE"/>
    <w:rsid w:val="008C3299"/>
    <w:rsid w:val="008C5336"/>
    <w:rsid w:val="008D1F76"/>
    <w:rsid w:val="008D42D6"/>
    <w:rsid w:val="008D4FEC"/>
    <w:rsid w:val="008E117C"/>
    <w:rsid w:val="008E6B43"/>
    <w:rsid w:val="008F5B11"/>
    <w:rsid w:val="00904514"/>
    <w:rsid w:val="00904E3D"/>
    <w:rsid w:val="009061D1"/>
    <w:rsid w:val="00907B5D"/>
    <w:rsid w:val="009244D4"/>
    <w:rsid w:val="009256BB"/>
    <w:rsid w:val="009426FD"/>
    <w:rsid w:val="009428F5"/>
    <w:rsid w:val="00942D57"/>
    <w:rsid w:val="0094307E"/>
    <w:rsid w:val="00943C94"/>
    <w:rsid w:val="00946DC1"/>
    <w:rsid w:val="00953111"/>
    <w:rsid w:val="00953630"/>
    <w:rsid w:val="00956B8E"/>
    <w:rsid w:val="00960203"/>
    <w:rsid w:val="00970DDA"/>
    <w:rsid w:val="009775C5"/>
    <w:rsid w:val="00982AD5"/>
    <w:rsid w:val="0099030D"/>
    <w:rsid w:val="009957AD"/>
    <w:rsid w:val="00996928"/>
    <w:rsid w:val="009A36C7"/>
    <w:rsid w:val="009A4BC3"/>
    <w:rsid w:val="009B2B5D"/>
    <w:rsid w:val="009C2FC3"/>
    <w:rsid w:val="009D6E04"/>
    <w:rsid w:val="009E196C"/>
    <w:rsid w:val="009E6AE0"/>
    <w:rsid w:val="009F046C"/>
    <w:rsid w:val="009F2C90"/>
    <w:rsid w:val="00A051A4"/>
    <w:rsid w:val="00A051B8"/>
    <w:rsid w:val="00A0672E"/>
    <w:rsid w:val="00A141E5"/>
    <w:rsid w:val="00A16B75"/>
    <w:rsid w:val="00A2241F"/>
    <w:rsid w:val="00A233FB"/>
    <w:rsid w:val="00A25F47"/>
    <w:rsid w:val="00A3128E"/>
    <w:rsid w:val="00A31DDC"/>
    <w:rsid w:val="00A34B19"/>
    <w:rsid w:val="00A41BE8"/>
    <w:rsid w:val="00A4301A"/>
    <w:rsid w:val="00A43A58"/>
    <w:rsid w:val="00A43D46"/>
    <w:rsid w:val="00A5556C"/>
    <w:rsid w:val="00A55AE8"/>
    <w:rsid w:val="00A70833"/>
    <w:rsid w:val="00A70D5C"/>
    <w:rsid w:val="00A753D7"/>
    <w:rsid w:val="00A7689F"/>
    <w:rsid w:val="00AA45FB"/>
    <w:rsid w:val="00AC2F77"/>
    <w:rsid w:val="00AC3622"/>
    <w:rsid w:val="00AC3B32"/>
    <w:rsid w:val="00AD1F4A"/>
    <w:rsid w:val="00AD4EA6"/>
    <w:rsid w:val="00AD6663"/>
    <w:rsid w:val="00AD6F98"/>
    <w:rsid w:val="00AF0E54"/>
    <w:rsid w:val="00B00103"/>
    <w:rsid w:val="00B01DD3"/>
    <w:rsid w:val="00B02C95"/>
    <w:rsid w:val="00B05AA6"/>
    <w:rsid w:val="00B141C7"/>
    <w:rsid w:val="00B1695E"/>
    <w:rsid w:val="00B16CA8"/>
    <w:rsid w:val="00B31D8D"/>
    <w:rsid w:val="00B32717"/>
    <w:rsid w:val="00B336B0"/>
    <w:rsid w:val="00B41155"/>
    <w:rsid w:val="00B44384"/>
    <w:rsid w:val="00B45868"/>
    <w:rsid w:val="00B4737C"/>
    <w:rsid w:val="00B51E64"/>
    <w:rsid w:val="00B63FC1"/>
    <w:rsid w:val="00B77912"/>
    <w:rsid w:val="00B80BFF"/>
    <w:rsid w:val="00B91FB6"/>
    <w:rsid w:val="00B93CFE"/>
    <w:rsid w:val="00BA0F92"/>
    <w:rsid w:val="00BA2BFF"/>
    <w:rsid w:val="00BA4292"/>
    <w:rsid w:val="00BB07B2"/>
    <w:rsid w:val="00BB39E1"/>
    <w:rsid w:val="00BC09CE"/>
    <w:rsid w:val="00BE69DB"/>
    <w:rsid w:val="00BF1AB5"/>
    <w:rsid w:val="00BF63F6"/>
    <w:rsid w:val="00C01C6D"/>
    <w:rsid w:val="00C1651B"/>
    <w:rsid w:val="00C21E84"/>
    <w:rsid w:val="00C21FC2"/>
    <w:rsid w:val="00C2308C"/>
    <w:rsid w:val="00C240DF"/>
    <w:rsid w:val="00C24F60"/>
    <w:rsid w:val="00C26BC5"/>
    <w:rsid w:val="00C309FA"/>
    <w:rsid w:val="00C36713"/>
    <w:rsid w:val="00C41111"/>
    <w:rsid w:val="00C4287A"/>
    <w:rsid w:val="00C62820"/>
    <w:rsid w:val="00C7191F"/>
    <w:rsid w:val="00C729A2"/>
    <w:rsid w:val="00C75E41"/>
    <w:rsid w:val="00C77E27"/>
    <w:rsid w:val="00C80516"/>
    <w:rsid w:val="00C81A14"/>
    <w:rsid w:val="00C8571D"/>
    <w:rsid w:val="00C86939"/>
    <w:rsid w:val="00C91DC6"/>
    <w:rsid w:val="00CA6117"/>
    <w:rsid w:val="00CB343C"/>
    <w:rsid w:val="00CB3AF9"/>
    <w:rsid w:val="00CB6632"/>
    <w:rsid w:val="00CC0EDB"/>
    <w:rsid w:val="00CC36E8"/>
    <w:rsid w:val="00CC64C1"/>
    <w:rsid w:val="00CD6E07"/>
    <w:rsid w:val="00CE3090"/>
    <w:rsid w:val="00CE4961"/>
    <w:rsid w:val="00CE50CB"/>
    <w:rsid w:val="00CF355E"/>
    <w:rsid w:val="00D00468"/>
    <w:rsid w:val="00D02C28"/>
    <w:rsid w:val="00D14693"/>
    <w:rsid w:val="00D1591E"/>
    <w:rsid w:val="00D17032"/>
    <w:rsid w:val="00D20FAC"/>
    <w:rsid w:val="00D250B8"/>
    <w:rsid w:val="00D32438"/>
    <w:rsid w:val="00D33B0D"/>
    <w:rsid w:val="00D43CF2"/>
    <w:rsid w:val="00D520C4"/>
    <w:rsid w:val="00D64133"/>
    <w:rsid w:val="00D65462"/>
    <w:rsid w:val="00D67A2A"/>
    <w:rsid w:val="00D74F4B"/>
    <w:rsid w:val="00D775FB"/>
    <w:rsid w:val="00D8456A"/>
    <w:rsid w:val="00D84881"/>
    <w:rsid w:val="00D867BE"/>
    <w:rsid w:val="00DA1E17"/>
    <w:rsid w:val="00DA1F65"/>
    <w:rsid w:val="00DB0390"/>
    <w:rsid w:val="00DC3A14"/>
    <w:rsid w:val="00DD03AD"/>
    <w:rsid w:val="00DD212D"/>
    <w:rsid w:val="00DD35F5"/>
    <w:rsid w:val="00DD5BFC"/>
    <w:rsid w:val="00DE065C"/>
    <w:rsid w:val="00DE3A61"/>
    <w:rsid w:val="00DF2BEB"/>
    <w:rsid w:val="00E02872"/>
    <w:rsid w:val="00E14845"/>
    <w:rsid w:val="00E1547B"/>
    <w:rsid w:val="00E24B09"/>
    <w:rsid w:val="00E25512"/>
    <w:rsid w:val="00E31853"/>
    <w:rsid w:val="00E33DCB"/>
    <w:rsid w:val="00E36656"/>
    <w:rsid w:val="00E44807"/>
    <w:rsid w:val="00E53F74"/>
    <w:rsid w:val="00E554F7"/>
    <w:rsid w:val="00E649C9"/>
    <w:rsid w:val="00E72A51"/>
    <w:rsid w:val="00E72B22"/>
    <w:rsid w:val="00E747C7"/>
    <w:rsid w:val="00E76D61"/>
    <w:rsid w:val="00E82BE7"/>
    <w:rsid w:val="00EA1D9A"/>
    <w:rsid w:val="00EA613E"/>
    <w:rsid w:val="00EA71C6"/>
    <w:rsid w:val="00EB76D9"/>
    <w:rsid w:val="00EC1536"/>
    <w:rsid w:val="00EC397B"/>
    <w:rsid w:val="00EC5025"/>
    <w:rsid w:val="00EC67CD"/>
    <w:rsid w:val="00ED2278"/>
    <w:rsid w:val="00ED32AD"/>
    <w:rsid w:val="00ED78C3"/>
    <w:rsid w:val="00EE111C"/>
    <w:rsid w:val="00EE7956"/>
    <w:rsid w:val="00EF1CC6"/>
    <w:rsid w:val="00EF5268"/>
    <w:rsid w:val="00F002C3"/>
    <w:rsid w:val="00F072D7"/>
    <w:rsid w:val="00F125E7"/>
    <w:rsid w:val="00F1280D"/>
    <w:rsid w:val="00F2288D"/>
    <w:rsid w:val="00F23F5A"/>
    <w:rsid w:val="00F40B0A"/>
    <w:rsid w:val="00F43800"/>
    <w:rsid w:val="00F50869"/>
    <w:rsid w:val="00F563AA"/>
    <w:rsid w:val="00F573B2"/>
    <w:rsid w:val="00F6713A"/>
    <w:rsid w:val="00F70A56"/>
    <w:rsid w:val="00F750D9"/>
    <w:rsid w:val="00F76E2F"/>
    <w:rsid w:val="00F84A5F"/>
    <w:rsid w:val="00F86526"/>
    <w:rsid w:val="00F86D47"/>
    <w:rsid w:val="00F878BE"/>
    <w:rsid w:val="00F918D1"/>
    <w:rsid w:val="00F930FD"/>
    <w:rsid w:val="00F94A0D"/>
    <w:rsid w:val="00F96034"/>
    <w:rsid w:val="00F97A48"/>
    <w:rsid w:val="00FC2CA2"/>
    <w:rsid w:val="00FC5685"/>
    <w:rsid w:val="00FD797B"/>
    <w:rsid w:val="00FE6B36"/>
    <w:rsid w:val="00FF0FB3"/>
    <w:rsid w:val="00FF6DA0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566ABD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600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A70D5C"/>
    <w:pPr>
      <w:ind w:firstLineChars="200" w:firstLine="420"/>
    </w:pPr>
  </w:style>
  <w:style w:type="paragraph" w:styleId="af1">
    <w:name w:val="Date"/>
    <w:basedOn w:val="a"/>
    <w:next w:val="a"/>
    <w:link w:val="af2"/>
    <w:rsid w:val="003A0C75"/>
    <w:pPr>
      <w:ind w:leftChars="2500" w:left="100"/>
    </w:pPr>
  </w:style>
  <w:style w:type="character" w:customStyle="1" w:styleId="af2">
    <w:name w:val="日期 字符"/>
    <w:basedOn w:val="a0"/>
    <w:link w:val="af1"/>
    <w:rsid w:val="003A0C75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D31A8-1397-4C22-9585-E06280B1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654</TotalTime>
  <Pages>11</Pages>
  <Words>927</Words>
  <Characters>5289</Characters>
  <Application>Microsoft Office Word</Application>
  <DocSecurity>0</DocSecurity>
  <Lines>44</Lines>
  <Paragraphs>12</Paragraphs>
  <ScaleCrop>false</ScaleCrop>
  <Company>&lt;公司名称&gt;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2897169646@qq.com</cp:lastModifiedBy>
  <cp:revision>490</cp:revision>
  <cp:lastPrinted>1899-12-31T16:00:00Z</cp:lastPrinted>
  <dcterms:created xsi:type="dcterms:W3CDTF">2020-09-14T09:58:00Z</dcterms:created>
  <dcterms:modified xsi:type="dcterms:W3CDTF">2024-03-13T10:37:00Z</dcterms:modified>
</cp:coreProperties>
</file>